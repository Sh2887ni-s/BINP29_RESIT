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C190" w14:textId="7F39EB3E" w:rsidR="00820FD1" w:rsidRPr="006C2C0F" w:rsidRDefault="00A24907" w:rsidP="00B637BC">
      <w:pPr>
        <w:pStyle w:val="article-info"/>
      </w:pPr>
      <w:r>
        <w:rPr>
          <w:i/>
        </w:rPr>
        <w:t>Journal</w:t>
      </w:r>
      <w:r w:rsidR="00050B51" w:rsidRPr="006C2C0F">
        <w:t xml:space="preserve">, </w:t>
      </w:r>
      <w:r w:rsidR="00A818B3" w:rsidRPr="006C2C0F">
        <w:t>YYYY</w:t>
      </w:r>
      <w:r w:rsidR="00050B51" w:rsidRPr="006C2C0F">
        <w:t>,</w:t>
      </w:r>
      <w:r w:rsidR="00A818B3" w:rsidRPr="006C2C0F">
        <w:t xml:space="preserve"> 0</w:t>
      </w:r>
      <w:r w:rsidR="00050B51" w:rsidRPr="006C2C0F">
        <w:t>–</w:t>
      </w:r>
      <w:r w:rsidR="00A818B3" w:rsidRPr="006C2C0F">
        <w:t>0</w:t>
      </w:r>
    </w:p>
    <w:p w14:paraId="153D8B74" w14:textId="431B6F88" w:rsidR="00935C57" w:rsidRPr="006C2C0F" w:rsidRDefault="005E41BA" w:rsidP="00B637BC">
      <w:pPr>
        <w:pStyle w:val="article-info"/>
      </w:pPr>
      <w:proofErr w:type="spellStart"/>
      <w:r w:rsidRPr="006C2C0F">
        <w:t>d</w:t>
      </w:r>
      <w:r w:rsidR="00806CED" w:rsidRPr="006C2C0F">
        <w:t>oi</w:t>
      </w:r>
      <w:proofErr w:type="spellEnd"/>
      <w:r w:rsidR="00806CED" w:rsidRPr="006C2C0F">
        <w:t>: 10.1093/</w:t>
      </w:r>
      <w:r w:rsidR="00A24907">
        <w:rPr>
          <w:i/>
        </w:rPr>
        <w:t>Journal</w:t>
      </w:r>
      <w:r w:rsidR="00806CED" w:rsidRPr="006C2C0F">
        <w:t>/</w:t>
      </w:r>
      <w:proofErr w:type="spellStart"/>
      <w:r w:rsidR="00806CED" w:rsidRPr="006C2C0F">
        <w:t>xxxxx</w:t>
      </w:r>
      <w:proofErr w:type="spellEnd"/>
    </w:p>
    <w:p w14:paraId="751BA852" w14:textId="77777777" w:rsidR="005E41BA" w:rsidRPr="006C2C0F" w:rsidRDefault="005E41BA" w:rsidP="00B637BC">
      <w:pPr>
        <w:pStyle w:val="article-info"/>
      </w:pPr>
      <w:r w:rsidRPr="006C2C0F">
        <w:t>Advance Access Publication Date: DD Month YYYY</w:t>
      </w:r>
    </w:p>
    <w:p w14:paraId="4115410F" w14:textId="77777777" w:rsidR="006C2C0F" w:rsidRPr="006C2C0F" w:rsidRDefault="006C2C0F" w:rsidP="00B637BC">
      <w:pPr>
        <w:pStyle w:val="article-info"/>
      </w:pPr>
      <w:r w:rsidRPr="006C2C0F">
        <w:t xml:space="preserve">Manuscript </w:t>
      </w:r>
      <w:r w:rsidR="003A4127">
        <w:t>Category</w:t>
      </w:r>
    </w:p>
    <w:p w14:paraId="676DAC3F" w14:textId="77777777"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14:paraId="4CA9B951" w14:textId="77777777" w:rsidTr="00F137B5">
        <w:tc>
          <w:tcPr>
            <w:tcW w:w="8320" w:type="dxa"/>
          </w:tcPr>
          <w:p w14:paraId="7575D7E2" w14:textId="77777777" w:rsidR="00CC64E3" w:rsidRPr="00F362A7" w:rsidRDefault="003A4127" w:rsidP="00435193">
            <w:pPr>
              <w:pStyle w:val="Subtitle"/>
            </w:pPr>
            <w:r>
              <w:t xml:space="preserve">Subject </w:t>
            </w:r>
            <w:r w:rsidRPr="00435193">
              <w:t>Section</w:t>
            </w:r>
          </w:p>
          <w:p w14:paraId="5612665B" w14:textId="77777777" w:rsidR="007A40CA" w:rsidRDefault="007A40CA" w:rsidP="00513FFC">
            <w:pPr>
              <w:pStyle w:val="Author-Group"/>
              <w:rPr>
                <w:rFonts w:ascii="Helvetica" w:hAnsi="Helvetica"/>
                <w:b/>
                <w:iCs w:val="0"/>
                <w:sz w:val="36"/>
                <w:szCs w:val="36"/>
              </w:rPr>
            </w:pPr>
            <w:r w:rsidRPr="007A40CA">
              <w:rPr>
                <w:rFonts w:ascii="Helvetica" w:hAnsi="Helvetica"/>
                <w:b/>
                <w:iCs w:val="0"/>
                <w:sz w:val="36"/>
                <w:szCs w:val="36"/>
              </w:rPr>
              <w:t>Analyzing Population Migration using the Geographic Population Structure Algorithm</w:t>
            </w:r>
          </w:p>
          <w:p w14:paraId="0EC79FF4" w14:textId="4DA88C12" w:rsidR="00CC64E3" w:rsidRPr="00F362A7" w:rsidRDefault="00CC64E3" w:rsidP="00513FFC">
            <w:pPr>
              <w:pStyle w:val="Author-Group"/>
            </w:pPr>
            <w:r w:rsidRPr="00F362A7">
              <w:t>Co</w:t>
            </w:r>
            <w:r w:rsidR="00801742">
              <w:t>r</w:t>
            </w:r>
            <w:r w:rsidRPr="00F362A7">
              <w:t xml:space="preserve">responding </w:t>
            </w:r>
            <w:proofErr w:type="spellStart"/>
            <w:r w:rsidR="00C4549B">
              <w:t>Shijie</w:t>
            </w:r>
            <w:proofErr w:type="spellEnd"/>
            <w:r w:rsidR="00C4549B">
              <w:t xml:space="preserve"> Niu</w:t>
            </w:r>
            <w:r w:rsidRPr="00F362A7">
              <w:rPr>
                <w:vertAlign w:val="superscript"/>
              </w:rPr>
              <w:t>1</w:t>
            </w:r>
            <w:r w:rsidRPr="00F362A7">
              <w:rPr>
                <w:rFonts w:ascii="Times New Roman" w:hAnsi="Times New Roman"/>
                <w:vertAlign w:val="superscript"/>
              </w:rPr>
              <w:t>*</w:t>
            </w:r>
          </w:p>
          <w:p w14:paraId="1B500B8A" w14:textId="0E2DDEE7" w:rsidR="00CC64E3" w:rsidRPr="00D65C51" w:rsidRDefault="00CC64E3" w:rsidP="00513FFC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 </w:t>
            </w:r>
            <w:r w:rsidR="00C4549B" w:rsidRPr="00C4549B">
              <w:t>Department of Biology, Box 118, 221 00, Lund University, Sweden</w:t>
            </w:r>
            <w:r w:rsidRPr="00D65C51">
              <w:t>.</w:t>
            </w:r>
          </w:p>
          <w:p w14:paraId="68D773F0" w14:textId="77777777"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14:paraId="2C87B0FB" w14:textId="77777777" w:rsidR="00CC64E3" w:rsidRPr="00D65C51" w:rsidRDefault="00CC64E3" w:rsidP="002F4CA8">
            <w:pPr>
              <w:pStyle w:val="corrs-au"/>
            </w:pPr>
            <w:r w:rsidRPr="00D65C51">
              <w:t>Associate Editor: XXXXXXX</w:t>
            </w:r>
          </w:p>
          <w:p w14:paraId="6C9D4B26" w14:textId="77777777" w:rsidR="00CC64E3" w:rsidRDefault="00CC64E3" w:rsidP="002F4CA8">
            <w:pPr>
              <w:pStyle w:val="History-Dates"/>
            </w:pPr>
            <w:r w:rsidRPr="003B3D09">
              <w:t>Received on XXXXX</w:t>
            </w:r>
            <w:r>
              <w:t>; r</w:t>
            </w:r>
            <w:r w:rsidRPr="003B3D09">
              <w:t>e</w:t>
            </w:r>
            <w:r>
              <w:t>vised</w:t>
            </w:r>
            <w:r w:rsidRPr="003B3D09">
              <w:t xml:space="preserve"> on XXXXX</w:t>
            </w:r>
            <w:r>
              <w:t xml:space="preserve">; accepted </w:t>
            </w:r>
            <w:r w:rsidRPr="003B3D09">
              <w:t>on XXXXX</w:t>
            </w:r>
            <w:r>
              <w:t xml:space="preserve"> </w:t>
            </w:r>
          </w:p>
          <w:p w14:paraId="6958D2F5" w14:textId="77777777"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14:paraId="585F76FC" w14:textId="16856D66" w:rsidR="0037021B" w:rsidRDefault="00CC64E3" w:rsidP="00A5432A">
            <w:pPr>
              <w:pStyle w:val="Abstract-Text"/>
              <w:rPr>
                <w:lang w:eastAsia="zh-CN"/>
              </w:rPr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080445">
              <w:t>T</w:t>
            </w:r>
            <w:r w:rsidR="0037021B">
              <w:t xml:space="preserve">he geographic population structure (GPS) is a </w:t>
            </w:r>
            <w:r w:rsidR="0037021B" w:rsidRPr="0037021B">
              <w:t>good method to reflect the historical gene flow and the potential environment</w:t>
            </w:r>
            <w:r w:rsidR="00AF2E0B">
              <w:t>al</w:t>
            </w:r>
            <w:r w:rsidR="0037021B" w:rsidRPr="0037021B">
              <w:t xml:space="preserve"> change. It also could be used to identification of genetic ancestry and </w:t>
            </w:r>
            <w:r w:rsidR="00AF2E0B">
              <w:t xml:space="preserve">the </w:t>
            </w:r>
            <w:r w:rsidR="0037021B" w:rsidRPr="0037021B">
              <w:t>recent genetic admixture is crucial for admixture mapping.</w:t>
            </w:r>
            <w:r w:rsidR="0037021B">
              <w:t xml:space="preserve"> </w:t>
            </w:r>
            <w:r w:rsidR="007A40CA" w:rsidRPr="007A40CA">
              <w:t>Several mass population migrations have occurred throughout history</w:t>
            </w:r>
            <w:r w:rsidR="007A40CA">
              <w:t xml:space="preserve">, </w:t>
            </w:r>
            <w:r w:rsidR="007A40CA" w:rsidRPr="007A40CA">
              <w:rPr>
                <w:lang w:eastAsia="zh-CN"/>
              </w:rPr>
              <w:t>this research aims to investigate</w:t>
            </w:r>
            <w:r w:rsidR="00CE77CD">
              <w:rPr>
                <w:lang w:eastAsia="zh-CN"/>
              </w:rPr>
              <w:t xml:space="preserve"> the relationship between migration (use the migration between China, Japan and Vietnam as an example) and the migration distance</w:t>
            </w:r>
            <w:r w:rsidR="00F51EFD">
              <w:rPr>
                <w:lang w:eastAsia="zh-CN"/>
              </w:rPr>
              <w:t xml:space="preserve"> by GPS </w:t>
            </w:r>
            <w:r w:rsidR="00F51EFD" w:rsidRPr="00F51EFD">
              <w:rPr>
                <w:lang w:eastAsia="zh-CN"/>
              </w:rPr>
              <w:t>algorithm</w:t>
            </w:r>
            <w:r w:rsidR="00CE77CD">
              <w:rPr>
                <w:lang w:eastAsia="zh-CN"/>
              </w:rPr>
              <w:t>.</w:t>
            </w:r>
            <w:r w:rsidR="0037021B">
              <w:rPr>
                <w:lang w:eastAsia="zh-CN"/>
              </w:rPr>
              <w:t xml:space="preserve"> </w:t>
            </w:r>
          </w:p>
          <w:p w14:paraId="17C28E7D" w14:textId="3BE29DF4" w:rsidR="00080445" w:rsidRDefault="00080445" w:rsidP="00A5432A">
            <w:pPr>
              <w:pStyle w:val="Abstract-Text"/>
              <w:rPr>
                <w:lang w:eastAsia="zh-CN"/>
              </w:rPr>
            </w:pPr>
            <w:r>
              <w:rPr>
                <w:lang w:eastAsia="zh-CN"/>
              </w:rPr>
              <w:t xml:space="preserve">In this research, I divide the data into </w:t>
            </w:r>
            <w:r w:rsidRPr="00080445">
              <w:rPr>
                <w:lang w:eastAsia="zh-CN"/>
              </w:rPr>
              <w:t>four groups</w:t>
            </w:r>
            <w:r>
              <w:rPr>
                <w:lang w:eastAsia="zh-CN"/>
              </w:rPr>
              <w:t xml:space="preserve"> by movement distance</w:t>
            </w:r>
            <w:r w:rsidRPr="00080445">
              <w:rPr>
                <w:lang w:eastAsia="zh-CN"/>
              </w:rPr>
              <w:t xml:space="preserve">: the close group </w:t>
            </w:r>
            <w:r>
              <w:rPr>
                <w:lang w:eastAsia="zh-CN"/>
              </w:rPr>
              <w:t>(less</w:t>
            </w:r>
            <w:r w:rsidRPr="00080445">
              <w:rPr>
                <w:lang w:eastAsia="zh-CN"/>
              </w:rPr>
              <w:t xml:space="preserve"> than 2000 km</w:t>
            </w:r>
            <w:r>
              <w:rPr>
                <w:lang w:eastAsia="zh-CN"/>
              </w:rPr>
              <w:t xml:space="preserve">) </w:t>
            </w:r>
            <w:r w:rsidRPr="00080445">
              <w:rPr>
                <w:lang w:eastAsia="zh-CN"/>
              </w:rPr>
              <w:t>median group</w:t>
            </w:r>
            <w:r>
              <w:rPr>
                <w:lang w:eastAsia="zh-CN"/>
              </w:rPr>
              <w:t xml:space="preserve"> (</w:t>
            </w:r>
            <w:r w:rsidRPr="00080445">
              <w:rPr>
                <w:lang w:eastAsia="zh-CN"/>
              </w:rPr>
              <w:t xml:space="preserve">2000 km </w:t>
            </w:r>
            <w:r>
              <w:rPr>
                <w:lang w:eastAsia="zh-CN"/>
              </w:rPr>
              <w:t>~</w:t>
            </w:r>
            <w:r w:rsidRPr="00080445">
              <w:rPr>
                <w:lang w:eastAsia="zh-CN"/>
              </w:rPr>
              <w:t xml:space="preserve"> 5000 km</w:t>
            </w:r>
            <w:r>
              <w:rPr>
                <w:lang w:eastAsia="zh-CN"/>
              </w:rPr>
              <w:t>)</w:t>
            </w:r>
            <w:r w:rsidRPr="00080445">
              <w:rPr>
                <w:lang w:eastAsia="zh-CN"/>
              </w:rPr>
              <w:t xml:space="preserve">, the far group </w:t>
            </w:r>
            <w:r>
              <w:rPr>
                <w:lang w:eastAsia="zh-CN"/>
              </w:rPr>
              <w:t>(</w:t>
            </w:r>
            <w:r w:rsidRPr="00080445">
              <w:rPr>
                <w:lang w:eastAsia="zh-CN"/>
              </w:rPr>
              <w:t xml:space="preserve">5000 km </w:t>
            </w:r>
            <w:r>
              <w:rPr>
                <w:lang w:eastAsia="zh-CN"/>
              </w:rPr>
              <w:t>~</w:t>
            </w:r>
            <w:r w:rsidRPr="00080445">
              <w:rPr>
                <w:lang w:eastAsia="zh-CN"/>
              </w:rPr>
              <w:t xml:space="preserve"> 10000 km</w:t>
            </w:r>
            <w:r>
              <w:rPr>
                <w:lang w:eastAsia="zh-CN"/>
              </w:rPr>
              <w:t>)</w:t>
            </w:r>
            <w:r w:rsidRPr="00080445">
              <w:rPr>
                <w:lang w:eastAsia="zh-CN"/>
              </w:rPr>
              <w:t xml:space="preserve"> and the very far group </w:t>
            </w:r>
            <w:r>
              <w:rPr>
                <w:lang w:eastAsia="zh-CN"/>
              </w:rPr>
              <w:t xml:space="preserve">(more than </w:t>
            </w:r>
            <w:r w:rsidRPr="00080445">
              <w:rPr>
                <w:lang w:eastAsia="zh-CN"/>
              </w:rPr>
              <w:t>10000 km</w:t>
            </w:r>
            <w:r>
              <w:rPr>
                <w:lang w:eastAsia="zh-CN"/>
              </w:rPr>
              <w:t>)</w:t>
            </w:r>
            <w:r w:rsidRPr="00080445">
              <w:rPr>
                <w:lang w:eastAsia="zh-CN"/>
              </w:rPr>
              <w:t>.</w:t>
            </w:r>
          </w:p>
          <w:p w14:paraId="7FD26A7C" w14:textId="2622BC6A" w:rsidR="00742BEA" w:rsidRPr="00080445" w:rsidRDefault="00742BEA" w:rsidP="00A5432A">
            <w:pPr>
              <w:pStyle w:val="Abstract-Text"/>
              <w:rPr>
                <w:lang w:eastAsia="zh-CN"/>
              </w:rPr>
            </w:pPr>
            <w:r>
              <w:t>Whether could use this method to trace the migration of the population in Asia and the proportion of different distances is an interesting question.</w:t>
            </w:r>
          </w:p>
          <w:p w14:paraId="39E3CEF6" w14:textId="0B09EAE8" w:rsidR="00080445" w:rsidRPr="00DA7E18" w:rsidRDefault="00080445" w:rsidP="00A5432A">
            <w:pPr>
              <w:pStyle w:val="Abstract-Text"/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 xml:space="preserve">ased on the cost of movement and cultural similarity, the </w:t>
            </w:r>
            <w:r>
              <w:t>hypothesis of this research is more migration distance will mean less proportion of migration</w:t>
            </w:r>
          </w:p>
          <w:p w14:paraId="54D02307" w14:textId="046D91A6" w:rsidR="00CC64E3" w:rsidRDefault="00CC64E3" w:rsidP="00A5432A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F50D71">
              <w:t>T</w:t>
            </w:r>
            <w:r w:rsidR="00F50D71" w:rsidRPr="00F50D71">
              <w:rPr>
                <w:lang w:eastAsia="zh-CN"/>
              </w:rPr>
              <w:t>he population moving from China to Japan and Vietnam is significantly large</w:t>
            </w:r>
            <w:r w:rsidR="00CE77CD">
              <w:t xml:space="preserve">, </w:t>
            </w:r>
            <w:r w:rsidR="00AF2E0B">
              <w:t>which</w:t>
            </w:r>
            <w:r w:rsidR="00CE77CD">
              <w:t xml:space="preserve"> is suitable to the histor</w:t>
            </w:r>
            <w:r w:rsidR="00054BB5">
              <w:t>ical records</w:t>
            </w:r>
            <w:r w:rsidR="00CE77CD">
              <w:t xml:space="preserve">, and the </w:t>
            </w:r>
            <w:r w:rsidR="004630B7">
              <w:t>proportion of each distance group is significant</w:t>
            </w:r>
            <w:r w:rsidR="00AF2E0B">
              <w:t>ly</w:t>
            </w:r>
            <w:r w:rsidR="004630B7">
              <w:t xml:space="preserve"> different, and the trend of it also fit</w:t>
            </w:r>
            <w:r w:rsidR="00AF2E0B">
              <w:t>s</w:t>
            </w:r>
            <w:r w:rsidR="004630B7">
              <w:t xml:space="preserve"> the </w:t>
            </w:r>
            <w:r w:rsidR="00080445">
              <w:t>hypothesis, except for the very far group, the reason of it need more research</w:t>
            </w:r>
            <w:r w:rsidR="003A4127">
              <w:t>.</w:t>
            </w:r>
          </w:p>
          <w:p w14:paraId="02DDBEA5" w14:textId="7A792F8B" w:rsidR="00080445" w:rsidRDefault="003A4127" w:rsidP="00A5432A">
            <w:pPr>
              <w:pStyle w:val="Abstract-Text"/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080445" w:rsidRPr="00080445">
              <w:t>Analyzing Population Migration using the Geographic Population Structure Algorithm</w:t>
            </w:r>
          </w:p>
          <w:p w14:paraId="60D024C4" w14:textId="0E2A2BC4" w:rsidR="003A4127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37021B">
              <w:rPr>
                <w:lang w:val="en-GB" w:eastAsia="en-IN"/>
              </w:rPr>
              <w:t>sh2887ni-s@student.lu.se</w:t>
            </w:r>
            <w:r>
              <w:rPr>
                <w:lang w:val="en-GB" w:eastAsia="en-IN"/>
              </w:rPr>
              <w:t xml:space="preserve"> </w:t>
            </w:r>
          </w:p>
          <w:p w14:paraId="2C1F6D1D" w14:textId="1CE490B7" w:rsidR="003A4127" w:rsidRDefault="003A4127" w:rsidP="00A5432A">
            <w:pPr>
              <w:pStyle w:val="Abstract-Text"/>
              <w:rPr>
                <w:sz w:val="28"/>
                <w:szCs w:val="28"/>
              </w:rPr>
            </w:pPr>
            <w:r w:rsidRPr="004768E7">
              <w:rPr>
                <w:b/>
                <w:lang w:val="en-GB" w:eastAsia="en-IN"/>
              </w:rPr>
              <w:t>Supplementary information:</w:t>
            </w:r>
            <w:r>
              <w:rPr>
                <w:rFonts w:ascii="AdvPS2A83" w:hAnsi="AdvPS2A83" w:cs="AdvPS2A83"/>
                <w:color w:val="0000FF"/>
                <w:lang w:val="en-GB" w:eastAsia="en-IN"/>
              </w:rPr>
              <w:t xml:space="preserve"> </w:t>
            </w:r>
            <w:r w:rsidR="00790296" w:rsidRPr="00790296">
              <w:rPr>
                <w:lang w:val="en-GB" w:eastAsia="en-IN"/>
              </w:rPr>
              <w:t>https://github.com/Sh2887ni-s/BINP29_RESIT.git</w:t>
            </w:r>
          </w:p>
        </w:tc>
      </w:tr>
    </w:tbl>
    <w:p w14:paraId="263732B7" w14:textId="77777777" w:rsidR="002C783E" w:rsidRDefault="002C783E">
      <w:pPr>
        <w:pStyle w:val="AbstractHead"/>
        <w:spacing w:line="14" w:lineRule="exact"/>
      </w:pPr>
    </w:p>
    <w:p w14:paraId="2EA16B9A" w14:textId="77777777" w:rsidR="00400C63" w:rsidRDefault="00400C63">
      <w:pPr>
        <w:pStyle w:val="AbstractHead"/>
        <w:spacing w:line="14" w:lineRule="exact"/>
      </w:pPr>
    </w:p>
    <w:p w14:paraId="01A9B39D" w14:textId="77777777" w:rsidR="0019362B" w:rsidRDefault="0019362B" w:rsidP="001A0125">
      <w:pPr>
        <w:pStyle w:val="Heading1"/>
        <w:sectPr w:rsidR="0019362B" w:rsidSect="001936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14:paraId="665C3825" w14:textId="77777777" w:rsidR="00D83B8A" w:rsidRPr="00F4766C" w:rsidRDefault="00952599" w:rsidP="001A0125">
      <w:pPr>
        <w:pStyle w:val="Heading1"/>
      </w:pPr>
      <w:r w:rsidRPr="00F4766C">
        <w:t xml:space="preserve">Introduction </w:t>
      </w:r>
    </w:p>
    <w:p w14:paraId="2249544B" w14:textId="15B90256" w:rsidR="009A4441" w:rsidRDefault="009A4441" w:rsidP="009A4441">
      <w:pPr>
        <w:pStyle w:val="para1"/>
      </w:pPr>
      <w:r>
        <w:t>The geographic population structure (GPS) is a good method to reflect the historical gene flow and the potential environment</w:t>
      </w:r>
      <w:r w:rsidR="00AF2E0B">
        <w:t>al</w:t>
      </w:r>
      <w:r>
        <w:t xml:space="preserve"> change (J. C. </w:t>
      </w:r>
      <w:proofErr w:type="spellStart"/>
      <w:r>
        <w:t>Avise</w:t>
      </w:r>
      <w:proofErr w:type="spellEnd"/>
      <w:r>
        <w:t xml:space="preserve"> et.al. 1987). It also could be used to identification of genetic ancestry and </w:t>
      </w:r>
      <w:r w:rsidR="00AF2E0B">
        <w:t xml:space="preserve">the </w:t>
      </w:r>
      <w:r>
        <w:t>recent genetic admixture is crucial for admixture mapping (Oscar Lao, 2006). So that, it could show the historical migration of the human population in the world.</w:t>
      </w:r>
    </w:p>
    <w:p w14:paraId="6B8E6FEF" w14:textId="701664B7" w:rsidR="009A4441" w:rsidRDefault="009A4441" w:rsidP="009A4441">
      <w:pPr>
        <w:pStyle w:val="para1"/>
      </w:pPr>
      <w:r>
        <w:t>As we know, there are several human-being migrations in the world or say cultur</w:t>
      </w:r>
      <w:r w:rsidR="00AF2E0B">
        <w:t>al</w:t>
      </w:r>
      <w:r>
        <w:t xml:space="preserve"> influences. I will choose </w:t>
      </w:r>
      <w:r w:rsidR="00517063">
        <w:t>one</w:t>
      </w:r>
      <w:r>
        <w:t xml:space="preserve"> of them</w:t>
      </w:r>
      <w:r w:rsidR="00F51EFD">
        <w:t xml:space="preserve"> that</w:t>
      </w:r>
      <w:r>
        <w:t xml:space="preserve"> the Chinese culture influence</w:t>
      </w:r>
      <w:r w:rsidR="00AF2E0B">
        <w:t>s</w:t>
      </w:r>
      <w:r>
        <w:t xml:space="preserve"> </w:t>
      </w:r>
      <w:r w:rsidR="007A40CA">
        <w:t>E</w:t>
      </w:r>
      <w:r>
        <w:t>ast Asia and south-east Asia</w:t>
      </w:r>
      <w:r w:rsidR="00F51EFD">
        <w:t xml:space="preserve"> as an example</w:t>
      </w:r>
      <w:r>
        <w:t xml:space="preserve">. </w:t>
      </w:r>
      <w:r w:rsidR="00AF2E0B">
        <w:rPr>
          <w:lang w:eastAsia="zh-CN"/>
        </w:rPr>
        <w:t>The migration is hypothesized to lie at the very origin of the Japanese population,</w:t>
      </w:r>
      <w:r>
        <w:t xml:space="preserve"> </w:t>
      </w:r>
      <w:r w:rsidR="00AF2E0B">
        <w:t xml:space="preserve">and exchanges between Japan and China go back at least to the </w:t>
      </w:r>
      <w:r>
        <w:t xml:space="preserve">Han Dynasty (R. </w:t>
      </w:r>
      <w:proofErr w:type="spellStart"/>
      <w:r>
        <w:t>Achenbath</w:t>
      </w:r>
      <w:proofErr w:type="spellEnd"/>
      <w:r>
        <w:t xml:space="preserve">, 2016), and </w:t>
      </w:r>
      <w:r w:rsidR="00F51EFD">
        <w:t xml:space="preserve">at </w:t>
      </w:r>
      <w:r w:rsidR="00AF2E0B">
        <w:t>a</w:t>
      </w:r>
      <w:r>
        <w:t xml:space="preserve"> similar</w:t>
      </w:r>
      <w:r w:rsidR="00F51EFD">
        <w:t xml:space="preserve"> histor</w:t>
      </w:r>
      <w:r w:rsidR="00AF2E0B">
        <w:t>ical</w:t>
      </w:r>
      <w:r w:rsidR="00F51EFD">
        <w:t xml:space="preserve"> </w:t>
      </w:r>
      <w:r w:rsidR="00F34FFA">
        <w:t>period,</w:t>
      </w:r>
      <w:r w:rsidR="00AF2E0B">
        <w:t xml:space="preserve"> </w:t>
      </w:r>
      <w:r w:rsidR="00F34FFA">
        <w:t xml:space="preserve">there </w:t>
      </w:r>
      <w:r w:rsidR="00AF2E0B">
        <w:t>is</w:t>
      </w:r>
      <w:r>
        <w:t xml:space="preserve"> migration</w:t>
      </w:r>
      <w:r w:rsidR="00AF2E0B">
        <w:t xml:space="preserve"> from China</w:t>
      </w:r>
      <w:r>
        <w:t xml:space="preserve"> to </w:t>
      </w:r>
      <w:r w:rsidR="00AF2E0B">
        <w:t>S</w:t>
      </w:r>
      <w:r>
        <w:t>outheast Asia</w:t>
      </w:r>
      <w:r w:rsidR="00AF2E0B">
        <w:t xml:space="preserve"> because the part land of the part of north </w:t>
      </w:r>
      <w:r w:rsidR="00AF2E0B">
        <w:t>Vietnam belongs to China and Chinese culture still influence to Southeast Asia</w:t>
      </w:r>
      <w:r>
        <w:t>.</w:t>
      </w:r>
      <w:r w:rsidR="00742BEA">
        <w:t xml:space="preserve"> Whether could use this method to trace the migration of the population in Asia and the proportion of different distances is an interesting question.</w:t>
      </w:r>
      <w:r>
        <w:t xml:space="preserve"> Based on </w:t>
      </w:r>
      <w:r w:rsidR="00517063">
        <w:t>this</w:t>
      </w:r>
      <w:r>
        <w:t xml:space="preserve"> background knowledge, I will verify whether the GPS could be used to trace the migration of the populations.</w:t>
      </w:r>
      <w:r w:rsidR="00517063">
        <w:t xml:space="preserve"> And I also will show the proportion of different distance</w:t>
      </w:r>
      <w:r w:rsidR="00AF2E0B">
        <w:t>s</w:t>
      </w:r>
      <w:r w:rsidR="00517063">
        <w:t xml:space="preserve"> in these migration</w:t>
      </w:r>
      <w:r w:rsidR="00AF2E0B">
        <w:t>s</w:t>
      </w:r>
      <w:r w:rsidR="00517063">
        <w:t xml:space="preserve"> in my data.</w:t>
      </w:r>
    </w:p>
    <w:p w14:paraId="71967E19" w14:textId="076FCF9E" w:rsidR="00D83B8A" w:rsidRDefault="00BA7631" w:rsidP="001A0125">
      <w:pPr>
        <w:pStyle w:val="Heading1"/>
      </w:pPr>
      <w:r>
        <w:t>Material and m</w:t>
      </w:r>
      <w:r w:rsidR="004E13A5" w:rsidRPr="001A0125">
        <w:t>ethods</w:t>
      </w:r>
    </w:p>
    <w:p w14:paraId="32A07A45" w14:textId="77777777" w:rsidR="00BA7631" w:rsidRDefault="00BA7631" w:rsidP="009A4441">
      <w:pPr>
        <w:pStyle w:val="para1"/>
      </w:pPr>
    </w:p>
    <w:p w14:paraId="38831A50" w14:textId="7C22C44C" w:rsidR="009A4441" w:rsidRDefault="00BA7631" w:rsidP="00BA7631">
      <w:pPr>
        <w:pStyle w:val="para1"/>
      </w:pPr>
      <w:r>
        <w:t xml:space="preserve">The data of this project </w:t>
      </w:r>
      <w:r w:rsidR="007A40CA">
        <w:t>are</w:t>
      </w:r>
      <w:r>
        <w:t xml:space="preserve"> offered by </w:t>
      </w:r>
      <w:bookmarkStart w:id="0" w:name="_Hlk128958371"/>
      <w:r w:rsidR="007A40CA">
        <w:t>P</w:t>
      </w:r>
      <w:r>
        <w:t>rof.</w:t>
      </w:r>
      <w:r w:rsidRPr="00BA7631">
        <w:t xml:space="preserve"> Eran </w:t>
      </w:r>
      <w:proofErr w:type="spellStart"/>
      <w:r w:rsidRPr="00BA7631">
        <w:t>Elhaik</w:t>
      </w:r>
      <w:bookmarkEnd w:id="0"/>
      <w:proofErr w:type="spellEnd"/>
      <w:r>
        <w:t xml:space="preserve">, the data </w:t>
      </w:r>
      <w:r w:rsidR="007A40CA">
        <w:t>are</w:t>
      </w:r>
      <w:r>
        <w:t xml:space="preserve"> saved in three files named ‘gen.csv’, ‘geo.csv’ and data.csv’. And the method of </w:t>
      </w:r>
      <w:r w:rsidR="00AF2E0B">
        <w:t xml:space="preserve">the </w:t>
      </w:r>
      <w:r w:rsidR="009A4441">
        <w:t>project could be divided into two parts, one is the GPS algorithm, and another one is the select the record and calculat</w:t>
      </w:r>
      <w:r w:rsidR="00AF2E0B">
        <w:t>ing</w:t>
      </w:r>
      <w:r w:rsidR="009A4441">
        <w:t xml:space="preserve"> the distance.</w:t>
      </w:r>
    </w:p>
    <w:p w14:paraId="18953D97" w14:textId="77777777" w:rsidR="009A4441" w:rsidRPr="00BA7631" w:rsidRDefault="009A4441" w:rsidP="009A4441">
      <w:pPr>
        <w:pStyle w:val="para1"/>
        <w:rPr>
          <w:b/>
          <w:bCs/>
          <w:sz w:val="18"/>
          <w:szCs w:val="18"/>
          <w:lang w:eastAsia="zh-CN"/>
        </w:rPr>
      </w:pPr>
      <w:r w:rsidRPr="00BA7631">
        <w:rPr>
          <w:b/>
          <w:bCs/>
          <w:sz w:val="18"/>
          <w:szCs w:val="18"/>
          <w:lang w:eastAsia="zh-CN"/>
        </w:rPr>
        <w:t>2.1</w:t>
      </w:r>
      <w:r w:rsidRPr="00BA7631">
        <w:rPr>
          <w:b/>
          <w:bCs/>
          <w:sz w:val="18"/>
          <w:szCs w:val="18"/>
          <w:lang w:eastAsia="zh-CN"/>
        </w:rPr>
        <w:tab/>
        <w:t>GPS algorithm</w:t>
      </w:r>
    </w:p>
    <w:p w14:paraId="30688B1F" w14:textId="29799546" w:rsidR="009A4441" w:rsidRDefault="009A4441" w:rsidP="009A4441">
      <w:pPr>
        <w:pStyle w:val="para1"/>
      </w:pPr>
      <w:r>
        <w:lastRenderedPageBreak/>
        <w:t>The GPS algorithm is encoded</w:t>
      </w:r>
      <w:r w:rsidR="00BA7631">
        <w:t xml:space="preserve"> by </w:t>
      </w:r>
      <w:r w:rsidR="007A40CA">
        <w:t>P</w:t>
      </w:r>
      <w:r w:rsidR="00BA7631">
        <w:t>ython</w:t>
      </w:r>
      <w:r>
        <w:t xml:space="preserve"> from the reference script which is written by R</w:t>
      </w:r>
      <w:r w:rsidR="00BA7631">
        <w:t xml:space="preserve">. </w:t>
      </w:r>
    </w:p>
    <w:p w14:paraId="35ADDFC1" w14:textId="77777777" w:rsidR="009A4441" w:rsidRPr="00BA7631" w:rsidRDefault="009A4441" w:rsidP="009A4441">
      <w:pPr>
        <w:pStyle w:val="para1"/>
        <w:rPr>
          <w:b/>
          <w:bCs/>
          <w:sz w:val="18"/>
          <w:szCs w:val="18"/>
          <w:lang w:eastAsia="zh-CN"/>
        </w:rPr>
      </w:pPr>
      <w:r w:rsidRPr="00BA7631">
        <w:rPr>
          <w:b/>
          <w:bCs/>
          <w:sz w:val="18"/>
          <w:szCs w:val="18"/>
          <w:lang w:eastAsia="zh-CN"/>
        </w:rPr>
        <w:t>2.2</w:t>
      </w:r>
      <w:r w:rsidRPr="00BA7631">
        <w:rPr>
          <w:b/>
          <w:bCs/>
          <w:sz w:val="18"/>
          <w:szCs w:val="18"/>
          <w:lang w:eastAsia="zh-CN"/>
        </w:rPr>
        <w:tab/>
        <w:t>The migration direction and the distance</w:t>
      </w:r>
    </w:p>
    <w:p w14:paraId="40CA9FFD" w14:textId="6F3F2BAD" w:rsidR="009A4441" w:rsidRDefault="009A4441" w:rsidP="009A4441">
      <w:pPr>
        <w:pStyle w:val="para1"/>
      </w:pPr>
      <w:r>
        <w:t>The migration and the distance calculation part</w:t>
      </w:r>
      <w:r w:rsidR="0039102D">
        <w:t>s</w:t>
      </w:r>
      <w:r>
        <w:t xml:space="preserve"> </w:t>
      </w:r>
      <w:r w:rsidR="0039102D">
        <w:t>are</w:t>
      </w:r>
      <w:r>
        <w:t xml:space="preserve"> written in another script to filter the record </w:t>
      </w:r>
      <w:r w:rsidR="00AF2E0B">
        <w:t xml:space="preserve">of </w:t>
      </w:r>
      <w:r>
        <w:t>which population and the predict</w:t>
      </w:r>
      <w:r w:rsidR="00AF2E0B">
        <w:t>ed</w:t>
      </w:r>
      <w:r>
        <w:t xml:space="preserve"> place are different, and then, based on the longitudes and latitudes of </w:t>
      </w:r>
      <w:r w:rsidR="00AF2E0B">
        <w:t xml:space="preserve">the </w:t>
      </w:r>
      <w:r>
        <w:t xml:space="preserve">location of the population and predict </w:t>
      </w:r>
      <w:r w:rsidR="00AF2E0B">
        <w:t xml:space="preserve">the </w:t>
      </w:r>
      <w:r>
        <w:t>location, calculating the distance of those locations</w:t>
      </w:r>
    </w:p>
    <w:p w14:paraId="2A7FACCD" w14:textId="676D2CCF" w:rsidR="00FB6920" w:rsidRDefault="00EF5D71" w:rsidP="004E0596">
      <w:pPr>
        <w:pStyle w:val="Heading1"/>
      </w:pPr>
      <w:r>
        <w:t>R</w:t>
      </w:r>
      <w:r w:rsidR="00D83B8A">
        <w:t>esults</w:t>
      </w:r>
    </w:p>
    <w:p w14:paraId="2D4ADFDA" w14:textId="52D4AFA4" w:rsidR="00E42F46" w:rsidRDefault="00A17156" w:rsidP="00E42F46">
      <w:pPr>
        <w:pStyle w:val="Heading2"/>
        <w:rPr>
          <w:lang w:eastAsia="zh-CN"/>
        </w:rPr>
      </w:pPr>
      <w:r>
        <w:rPr>
          <w:noProof/>
          <w:sz w:val="13"/>
          <w:szCs w:val="13"/>
        </w:rPr>
        <w:drawing>
          <wp:anchor distT="0" distB="0" distL="114300" distR="114300" simplePos="0" relativeHeight="251667456" behindDoc="0" locked="0" layoutInCell="1" allowOverlap="1" wp14:anchorId="6221C94D" wp14:editId="4463110D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2981325" cy="1993265"/>
            <wp:effectExtent l="0" t="0" r="9525" b="6985"/>
            <wp:wrapTopAndBottom/>
            <wp:docPr id="1980076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9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F46">
        <w:rPr>
          <w:lang w:eastAsia="zh-CN"/>
        </w:rPr>
        <w:t>The accuracy of the GPS algorithm</w:t>
      </w:r>
    </w:p>
    <w:p w14:paraId="524FC3CC" w14:textId="72691D48" w:rsidR="00A17156" w:rsidRDefault="00A17156" w:rsidP="00E42F46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sz w:val="16"/>
          <w:szCs w:val="16"/>
        </w:rPr>
        <w:drawing>
          <wp:anchor distT="0" distB="0" distL="114300" distR="114300" simplePos="0" relativeHeight="251669504" behindDoc="0" locked="0" layoutInCell="1" allowOverlap="1" wp14:anchorId="05C9C817" wp14:editId="7C149220">
            <wp:simplePos x="0" y="0"/>
            <wp:positionH relativeFrom="margin">
              <wp:align>left</wp:align>
            </wp:positionH>
            <wp:positionV relativeFrom="paragraph">
              <wp:posOffset>426085</wp:posOffset>
            </wp:positionV>
            <wp:extent cx="2985770" cy="1990725"/>
            <wp:effectExtent l="0" t="0" r="5080" b="9525"/>
            <wp:wrapTopAndBottom/>
            <wp:docPr id="1863732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32319" name="Picture 186373231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2F46">
        <w:rPr>
          <w:rFonts w:ascii="Times New Roman" w:hAnsi="Times New Roman"/>
          <w:sz w:val="16"/>
          <w:szCs w:val="16"/>
        </w:rPr>
        <w:t xml:space="preserve">To test the accuracy of the script which I wrote by GPS algorithm, I do this test and the result is in </w:t>
      </w:r>
      <w:r w:rsidR="007A40CA">
        <w:rPr>
          <w:rFonts w:ascii="Times New Roman" w:hAnsi="Times New Roman"/>
          <w:sz w:val="16"/>
          <w:szCs w:val="16"/>
        </w:rPr>
        <w:t xml:space="preserve">Fig. </w:t>
      </w:r>
      <w:r w:rsidR="00E42F46">
        <w:rPr>
          <w:rFonts w:ascii="Times New Roman" w:hAnsi="Times New Roman"/>
          <w:sz w:val="16"/>
          <w:szCs w:val="16"/>
        </w:rPr>
        <w:t>1</w:t>
      </w:r>
    </w:p>
    <w:p w14:paraId="29CC9589" w14:textId="6F4BF343" w:rsidR="00E42F46" w:rsidRPr="00E42F46" w:rsidRDefault="00E42F46" w:rsidP="00E42F46">
      <w:pPr>
        <w:rPr>
          <w:rFonts w:ascii="Times New Roman" w:hAnsi="Times New Roman"/>
          <w:sz w:val="13"/>
          <w:szCs w:val="13"/>
        </w:rPr>
      </w:pPr>
      <w:r w:rsidRPr="00E42F46">
        <w:rPr>
          <w:rFonts w:ascii="Times New Roman" w:hAnsi="Times New Roman"/>
          <w:sz w:val="13"/>
          <w:szCs w:val="13"/>
        </w:rPr>
        <w:t>Fig.1 The distance of prediction latitude and longitude and the actual location with each population. The X-axis shows the distance range (km) and the Y-axis shows the count of the population in this range.</w:t>
      </w:r>
    </w:p>
    <w:p w14:paraId="6C6164FC" w14:textId="620F9FF8" w:rsidR="00E42F46" w:rsidRDefault="00E42F46" w:rsidP="00E42F46">
      <w:pPr>
        <w:rPr>
          <w:rFonts w:ascii="Times New Roman" w:hAnsi="Times New Roman"/>
          <w:sz w:val="16"/>
          <w:szCs w:val="16"/>
          <w:lang w:eastAsia="zh-CN"/>
        </w:rPr>
      </w:pPr>
      <w:r>
        <w:rPr>
          <w:rFonts w:ascii="Times New Roman" w:hAnsi="Times New Roman" w:hint="eastAsia"/>
          <w:sz w:val="16"/>
          <w:szCs w:val="16"/>
          <w:lang w:eastAsia="zh-CN"/>
        </w:rPr>
        <w:t>I</w:t>
      </w:r>
      <w:r>
        <w:rPr>
          <w:rFonts w:ascii="Times New Roman" w:hAnsi="Times New Roman"/>
          <w:sz w:val="16"/>
          <w:szCs w:val="16"/>
          <w:lang w:eastAsia="zh-CN"/>
        </w:rPr>
        <w:t xml:space="preserve">n this graph, </w:t>
      </w:r>
      <w:proofErr w:type="gramStart"/>
      <w:r>
        <w:rPr>
          <w:rFonts w:ascii="Times New Roman" w:hAnsi="Times New Roman"/>
          <w:sz w:val="16"/>
          <w:szCs w:val="16"/>
          <w:lang w:eastAsia="zh-CN"/>
        </w:rPr>
        <w:t>The</w:t>
      </w:r>
      <w:proofErr w:type="gramEnd"/>
      <w:r>
        <w:rPr>
          <w:rFonts w:ascii="Times New Roman" w:hAnsi="Times New Roman"/>
          <w:sz w:val="16"/>
          <w:szCs w:val="16"/>
          <w:lang w:eastAsia="zh-CN"/>
        </w:rPr>
        <w:t xml:space="preserve"> most distances between the prediction location and the actual location of the populations are within 25 km. there are 289 populations in this range which occupies around 50% of all of the population, and around </w:t>
      </w:r>
      <w:r w:rsidR="00F50D71" w:rsidRPr="00F50D71">
        <w:rPr>
          <w:rFonts w:ascii="Times New Roman" w:hAnsi="Times New Roman"/>
          <w:sz w:val="16"/>
          <w:szCs w:val="16"/>
          <w:lang w:eastAsia="zh-CN"/>
        </w:rPr>
        <w:t>71% of the population is located</w:t>
      </w:r>
      <w:r w:rsidR="00F50D71">
        <w:rPr>
          <w:rFonts w:ascii="Times New Roman" w:hAnsi="Times New Roman"/>
          <w:sz w:val="16"/>
          <w:szCs w:val="16"/>
          <w:lang w:eastAsia="zh-CN"/>
        </w:rPr>
        <w:t xml:space="preserve"> </w:t>
      </w:r>
      <w:r>
        <w:rPr>
          <w:rFonts w:ascii="Times New Roman" w:hAnsi="Times New Roman"/>
          <w:sz w:val="16"/>
          <w:szCs w:val="16"/>
          <w:lang w:eastAsia="zh-CN"/>
        </w:rPr>
        <w:t>within 100 km.</w:t>
      </w:r>
    </w:p>
    <w:p w14:paraId="0A5D2C86" w14:textId="5C21DB50" w:rsidR="00E42F46" w:rsidRPr="00E42F46" w:rsidRDefault="00E42F46" w:rsidP="00E42F46"/>
    <w:p w14:paraId="4D39D30A" w14:textId="443C8CAE" w:rsidR="00F15495" w:rsidRDefault="00F15495" w:rsidP="00F15495">
      <w:pPr>
        <w:pStyle w:val="Heading2"/>
        <w:rPr>
          <w:lang w:eastAsia="zh-CN"/>
        </w:rPr>
      </w:pPr>
      <w:r>
        <w:rPr>
          <w:lang w:eastAsia="zh-CN"/>
        </w:rPr>
        <w:t xml:space="preserve">The model that </w:t>
      </w:r>
      <w:r w:rsidR="00AF2E0B">
        <w:rPr>
          <w:lang w:eastAsia="zh-CN"/>
        </w:rPr>
        <w:t>is</w:t>
      </w:r>
      <w:r>
        <w:rPr>
          <w:lang w:eastAsia="zh-CN"/>
        </w:rPr>
        <w:t xml:space="preserve"> create</w:t>
      </w:r>
      <w:r w:rsidR="00AF2E0B">
        <w:rPr>
          <w:lang w:eastAsia="zh-CN"/>
        </w:rPr>
        <w:t>d</w:t>
      </w:r>
      <w:r>
        <w:rPr>
          <w:lang w:eastAsia="zh-CN"/>
        </w:rPr>
        <w:t xml:space="preserve"> by the distance matrix in the GPS algorithm</w:t>
      </w:r>
    </w:p>
    <w:p w14:paraId="34CE951A" w14:textId="6F4FF451" w:rsidR="00F15495" w:rsidRDefault="00E80E0B" w:rsidP="00F15495">
      <w:pPr>
        <w:rPr>
          <w:lang w:eastAsia="zh-CN"/>
        </w:rPr>
      </w:pPr>
      <w:r w:rsidRPr="00BA7631">
        <w:rPr>
          <w:rFonts w:ascii="Times New Roman" w:hAnsi="Times New Roman"/>
          <w:sz w:val="16"/>
          <w:szCs w:val="16"/>
        </w:rPr>
        <w:t>There is a linear model created between the two distance matrixes in the GPS algorithm</w:t>
      </w:r>
      <w:r w:rsidR="00F2014F" w:rsidRPr="00BA7631">
        <w:rPr>
          <w:rFonts w:ascii="Times New Roman" w:hAnsi="Times New Roman"/>
          <w:sz w:val="16"/>
          <w:szCs w:val="16"/>
        </w:rPr>
        <w:t>. The model is: Y=67.79X+1.08, the X is from the gene information</w:t>
      </w:r>
      <w:r w:rsidR="00407A0D" w:rsidRPr="00BA7631">
        <w:rPr>
          <w:rFonts w:ascii="Times New Roman" w:hAnsi="Times New Roman"/>
          <w:sz w:val="16"/>
          <w:szCs w:val="16"/>
        </w:rPr>
        <w:t xml:space="preserve"> </w:t>
      </w:r>
      <w:r w:rsidR="00407A0D" w:rsidRPr="00F51EFD">
        <w:rPr>
          <w:rFonts w:ascii="Times New Roman" w:hAnsi="Times New Roman"/>
          <w:sz w:val="16"/>
          <w:szCs w:val="16"/>
        </w:rPr>
        <w:t>distance matrix</w:t>
      </w:r>
      <w:r w:rsidR="00F2014F" w:rsidRPr="00F51EFD">
        <w:rPr>
          <w:rFonts w:ascii="Times New Roman" w:hAnsi="Times New Roman"/>
          <w:sz w:val="16"/>
          <w:szCs w:val="16"/>
        </w:rPr>
        <w:t>, and Y is from the latitude and longitude</w:t>
      </w:r>
      <w:r w:rsidR="00407A0D" w:rsidRPr="00F51EFD">
        <w:rPr>
          <w:rFonts w:ascii="Times New Roman" w:hAnsi="Times New Roman"/>
          <w:sz w:val="16"/>
          <w:szCs w:val="16"/>
        </w:rPr>
        <w:t xml:space="preserve"> distance matrix</w:t>
      </w:r>
      <w:r w:rsidR="00F2014F" w:rsidRPr="00F51EFD">
        <w:rPr>
          <w:rFonts w:ascii="Times New Roman" w:hAnsi="Times New Roman"/>
          <w:sz w:val="16"/>
          <w:szCs w:val="16"/>
        </w:rPr>
        <w:t>. The figure is plot</w:t>
      </w:r>
      <w:r w:rsidR="009526A9">
        <w:rPr>
          <w:rFonts w:ascii="Times New Roman" w:hAnsi="Times New Roman"/>
          <w:sz w:val="16"/>
          <w:szCs w:val="16"/>
        </w:rPr>
        <w:t>ted</w:t>
      </w:r>
      <w:r w:rsidR="00F2014F" w:rsidRPr="00F51EFD">
        <w:rPr>
          <w:rFonts w:ascii="Times New Roman" w:hAnsi="Times New Roman"/>
          <w:sz w:val="16"/>
          <w:szCs w:val="16"/>
        </w:rPr>
        <w:t xml:space="preserve"> in </w:t>
      </w:r>
      <w:r w:rsidR="007A40CA">
        <w:rPr>
          <w:rFonts w:ascii="Times New Roman" w:hAnsi="Times New Roman"/>
          <w:sz w:val="16"/>
          <w:szCs w:val="16"/>
        </w:rPr>
        <w:t xml:space="preserve">Fig. </w:t>
      </w:r>
      <w:r w:rsidR="00E42F46">
        <w:rPr>
          <w:rFonts w:ascii="Times New Roman" w:hAnsi="Times New Roman"/>
          <w:sz w:val="16"/>
          <w:szCs w:val="16"/>
        </w:rPr>
        <w:t>2</w:t>
      </w:r>
    </w:p>
    <w:p w14:paraId="714F2459" w14:textId="0564FE53" w:rsidR="00F2014F" w:rsidRDefault="00E42F46" w:rsidP="00F15495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7536DA06" wp14:editId="7D63CA7C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2985770" cy="2012315"/>
            <wp:effectExtent l="0" t="0" r="508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4494D" w14:textId="059B13BE" w:rsidR="00F2014F" w:rsidRDefault="00F2014F" w:rsidP="00F15495">
      <w:pPr>
        <w:rPr>
          <w:lang w:eastAsia="zh-CN"/>
        </w:rPr>
      </w:pPr>
    </w:p>
    <w:p w14:paraId="680EDA63" w14:textId="38115212" w:rsidR="00F2014F" w:rsidRDefault="00F2014F" w:rsidP="00F15495">
      <w:pPr>
        <w:rPr>
          <w:lang w:eastAsia="zh-CN"/>
        </w:rPr>
      </w:pPr>
    </w:p>
    <w:p w14:paraId="619B8453" w14:textId="26304BDB" w:rsidR="00F2014F" w:rsidRDefault="00F2014F" w:rsidP="00F15495">
      <w:pPr>
        <w:rPr>
          <w:lang w:eastAsia="zh-CN"/>
        </w:rPr>
      </w:pPr>
    </w:p>
    <w:p w14:paraId="25DAD306" w14:textId="57F9DD96" w:rsidR="00F2014F" w:rsidRDefault="00F2014F" w:rsidP="00F15495">
      <w:pPr>
        <w:rPr>
          <w:lang w:eastAsia="zh-CN"/>
        </w:rPr>
      </w:pPr>
    </w:p>
    <w:p w14:paraId="280CD713" w14:textId="77777777" w:rsidR="00F2014F" w:rsidRDefault="00F2014F" w:rsidP="00F15495">
      <w:pPr>
        <w:rPr>
          <w:lang w:eastAsia="zh-CN"/>
        </w:rPr>
      </w:pPr>
    </w:p>
    <w:p w14:paraId="4DB313BC" w14:textId="219AC23E" w:rsidR="00F15495" w:rsidRDefault="00F15495" w:rsidP="00F15495">
      <w:pPr>
        <w:rPr>
          <w:lang w:eastAsia="zh-CN"/>
        </w:rPr>
      </w:pPr>
    </w:p>
    <w:p w14:paraId="743BE0D9" w14:textId="3389CBC8" w:rsidR="00F15495" w:rsidRDefault="00F15495" w:rsidP="00F15495">
      <w:pPr>
        <w:rPr>
          <w:lang w:eastAsia="zh-CN"/>
        </w:rPr>
      </w:pPr>
    </w:p>
    <w:p w14:paraId="5322E2BE" w14:textId="55DBB5C4" w:rsidR="00F15495" w:rsidRDefault="00F15495" w:rsidP="00F15495">
      <w:pPr>
        <w:rPr>
          <w:lang w:eastAsia="zh-CN"/>
        </w:rPr>
      </w:pPr>
    </w:p>
    <w:p w14:paraId="3F32DC20" w14:textId="0684F68E" w:rsidR="00F15495" w:rsidRDefault="00F15495" w:rsidP="00F15495">
      <w:pPr>
        <w:rPr>
          <w:lang w:eastAsia="zh-CN"/>
        </w:rPr>
      </w:pPr>
    </w:p>
    <w:p w14:paraId="5B07BA71" w14:textId="6C96E02B" w:rsidR="00F15495" w:rsidRDefault="00F15495" w:rsidP="00F15495">
      <w:pPr>
        <w:rPr>
          <w:lang w:eastAsia="zh-CN"/>
        </w:rPr>
      </w:pPr>
    </w:p>
    <w:p w14:paraId="7322B5DF" w14:textId="00F06820" w:rsidR="00F2014F" w:rsidRDefault="00F2014F" w:rsidP="00F15495">
      <w:pPr>
        <w:rPr>
          <w:lang w:eastAsia="zh-CN"/>
        </w:rPr>
      </w:pPr>
    </w:p>
    <w:p w14:paraId="6FEE8923" w14:textId="40480F12" w:rsidR="00F2014F" w:rsidRDefault="00F2014F" w:rsidP="00F15495">
      <w:pPr>
        <w:rPr>
          <w:lang w:eastAsia="zh-CN"/>
        </w:rPr>
      </w:pPr>
    </w:p>
    <w:p w14:paraId="699431DF" w14:textId="77777777" w:rsidR="00407A0D" w:rsidRDefault="00407A0D" w:rsidP="00F15495">
      <w:pPr>
        <w:rPr>
          <w:lang w:eastAsia="zh-CN"/>
        </w:rPr>
      </w:pPr>
    </w:p>
    <w:p w14:paraId="5AC85B3F" w14:textId="4974B27B" w:rsidR="00F2014F" w:rsidRPr="0059517A" w:rsidRDefault="00407A0D" w:rsidP="00F15495">
      <w:pPr>
        <w:rPr>
          <w:rFonts w:ascii="Times New Roman" w:hAnsi="Times New Roman"/>
          <w:sz w:val="16"/>
          <w:szCs w:val="16"/>
        </w:rPr>
      </w:pPr>
      <w:r w:rsidRPr="00E42F46">
        <w:rPr>
          <w:rFonts w:ascii="Times New Roman" w:hAnsi="Times New Roman"/>
          <w:sz w:val="13"/>
          <w:szCs w:val="13"/>
        </w:rPr>
        <w:t>Fig.</w:t>
      </w:r>
      <w:r w:rsidR="00E42F46" w:rsidRPr="00E42F46">
        <w:rPr>
          <w:rFonts w:ascii="Times New Roman" w:hAnsi="Times New Roman"/>
          <w:sz w:val="13"/>
          <w:szCs w:val="13"/>
        </w:rPr>
        <w:t>2</w:t>
      </w:r>
      <w:r w:rsidRPr="00E42F46">
        <w:rPr>
          <w:rFonts w:ascii="Times New Roman" w:hAnsi="Times New Roman"/>
          <w:sz w:val="13"/>
          <w:szCs w:val="13"/>
        </w:rPr>
        <w:t xml:space="preserve"> The plot of the model predict</w:t>
      </w:r>
      <w:r w:rsidR="0059517A" w:rsidRPr="00E42F46">
        <w:rPr>
          <w:rFonts w:ascii="Times New Roman" w:hAnsi="Times New Roman"/>
          <w:sz w:val="13"/>
          <w:szCs w:val="13"/>
        </w:rPr>
        <w:t>ion</w:t>
      </w:r>
      <w:r w:rsidRPr="00E42F46">
        <w:rPr>
          <w:rFonts w:ascii="Times New Roman" w:hAnsi="Times New Roman"/>
          <w:sz w:val="13"/>
          <w:szCs w:val="13"/>
        </w:rPr>
        <w:t xml:space="preserve">, the green point </w:t>
      </w:r>
      <w:r w:rsidR="009526A9" w:rsidRPr="00E42F46">
        <w:rPr>
          <w:rFonts w:ascii="Times New Roman" w:hAnsi="Times New Roman"/>
          <w:sz w:val="13"/>
          <w:szCs w:val="13"/>
        </w:rPr>
        <w:t>is</w:t>
      </w:r>
      <w:r w:rsidRPr="00E42F46">
        <w:rPr>
          <w:rFonts w:ascii="Times New Roman" w:hAnsi="Times New Roman"/>
          <w:sz w:val="13"/>
          <w:szCs w:val="13"/>
        </w:rPr>
        <w:t xml:space="preserve"> the real point in the two matrixes, and the black line is the predict</w:t>
      </w:r>
      <w:r w:rsidR="009526A9" w:rsidRPr="00E42F46">
        <w:rPr>
          <w:rFonts w:ascii="Times New Roman" w:hAnsi="Times New Roman"/>
          <w:sz w:val="13"/>
          <w:szCs w:val="13"/>
        </w:rPr>
        <w:t>ed</w:t>
      </w:r>
      <w:r w:rsidRPr="00E42F46">
        <w:rPr>
          <w:rFonts w:ascii="Times New Roman" w:hAnsi="Times New Roman"/>
          <w:sz w:val="13"/>
          <w:szCs w:val="13"/>
        </w:rPr>
        <w:t xml:space="preserve"> linear model.</w:t>
      </w:r>
    </w:p>
    <w:p w14:paraId="3B5265B2" w14:textId="52CA22ED" w:rsidR="00D83B8A" w:rsidRPr="00584A70" w:rsidRDefault="00DF6792" w:rsidP="00A7074F">
      <w:pPr>
        <w:pStyle w:val="Heading2"/>
      </w:pPr>
      <w:r>
        <w:t xml:space="preserve">The migration between China and </w:t>
      </w:r>
      <w:r w:rsidR="00DC0F83">
        <w:t>Japan and Vietnam</w:t>
      </w:r>
    </w:p>
    <w:p w14:paraId="0B6CE070" w14:textId="50D5F92D" w:rsidR="008731A9" w:rsidRDefault="00DF6792" w:rsidP="004E0596">
      <w:pPr>
        <w:pStyle w:val="para-first"/>
      </w:pPr>
      <w:r>
        <w:t>B</w:t>
      </w:r>
      <w:r w:rsidRPr="00DF6792">
        <w:t>ased on the data, I found there are 24 samples come from Japanese and Vietnamese in total, and 22 of these samples are close to the Chinese so the proportion of migration is around 91.97%</w:t>
      </w:r>
      <w:r w:rsidR="00A20C80">
        <w:t xml:space="preserve"> (fig.</w:t>
      </w:r>
      <w:r w:rsidR="00E42F46">
        <w:t>3</w:t>
      </w:r>
      <w:r w:rsidR="00A20C80">
        <w:t>)</w:t>
      </w:r>
      <w:r w:rsidRPr="00DF6792">
        <w:t>.</w:t>
      </w:r>
      <w:r w:rsidR="008A5A54">
        <w:t xml:space="preserve"> T</w:t>
      </w:r>
      <w:r w:rsidR="00DC0F83">
        <w:t>his proportion is significant</w:t>
      </w:r>
      <w:r w:rsidR="008A5A54">
        <w:t>ly</w:t>
      </w:r>
      <w:r w:rsidR="00DC0F83">
        <w:t xml:space="preserve"> higher than the samples which closer than themselves and the other of the world</w:t>
      </w:r>
      <w:r w:rsidR="00A20C80">
        <w:t>.</w:t>
      </w:r>
    </w:p>
    <w:p w14:paraId="40518427" w14:textId="61BBE733" w:rsidR="00A17156" w:rsidRDefault="00A17156" w:rsidP="00A17156">
      <w:pPr>
        <w:pStyle w:val="para-first"/>
        <w:rPr>
          <w:lang w:eastAsia="zh-CN"/>
        </w:rPr>
      </w:pPr>
      <w:r w:rsidRPr="00E42F46">
        <w:rPr>
          <w:sz w:val="13"/>
          <w:szCs w:val="13"/>
        </w:rPr>
        <w:t>Fig3. The proportion of Vietnamese and Japanese samples is close to themselves and Chinese.</w:t>
      </w:r>
    </w:p>
    <w:p w14:paraId="716E102C" w14:textId="3D391B2F" w:rsidR="000F3C67" w:rsidRDefault="000F3C67" w:rsidP="004E0596">
      <w:pPr>
        <w:pStyle w:val="para-first"/>
        <w:rPr>
          <w:sz w:val="13"/>
          <w:szCs w:val="13"/>
        </w:rPr>
      </w:pPr>
    </w:p>
    <w:p w14:paraId="2CDB8008" w14:textId="0C6DE935" w:rsidR="00D83B8A" w:rsidRPr="00473EDA" w:rsidRDefault="00332761" w:rsidP="00A7074F">
      <w:pPr>
        <w:pStyle w:val="Heading2"/>
      </w:pPr>
      <w:r>
        <w:t>The different proportion</w:t>
      </w:r>
      <w:r w:rsidR="009526A9">
        <w:t>s</w:t>
      </w:r>
      <w:r>
        <w:t xml:space="preserve"> in different migration distance group</w:t>
      </w:r>
    </w:p>
    <w:p w14:paraId="74DE1BE1" w14:textId="53F315F0" w:rsidR="00DF6792" w:rsidRPr="00F50D71" w:rsidRDefault="00DF6792" w:rsidP="00DF6792">
      <w:pPr>
        <w:pStyle w:val="para-first"/>
        <w:rPr>
          <w:sz w:val="18"/>
          <w:szCs w:val="20"/>
        </w:rPr>
      </w:pPr>
      <w:r>
        <w:t>S</w:t>
      </w:r>
      <w:r w:rsidRPr="00F50D71">
        <w:rPr>
          <w:sz w:val="18"/>
          <w:szCs w:val="20"/>
        </w:rPr>
        <w:t>econdly, I divide the distance in</w:t>
      </w:r>
      <w:r w:rsidR="009526A9" w:rsidRPr="00F50D71">
        <w:rPr>
          <w:sz w:val="18"/>
          <w:szCs w:val="20"/>
        </w:rPr>
        <w:t>to</w:t>
      </w:r>
      <w:r w:rsidRPr="00F50D71">
        <w:rPr>
          <w:sz w:val="18"/>
          <w:szCs w:val="20"/>
        </w:rPr>
        <w:t xml:space="preserve"> four groups: </w:t>
      </w:r>
      <w:r w:rsidR="009526A9" w:rsidRPr="00F50D71">
        <w:rPr>
          <w:sz w:val="18"/>
          <w:szCs w:val="20"/>
        </w:rPr>
        <w:t xml:space="preserve">the </w:t>
      </w:r>
      <w:r w:rsidRPr="00F50D71">
        <w:rPr>
          <w:sz w:val="18"/>
          <w:szCs w:val="20"/>
        </w:rPr>
        <w:t xml:space="preserve">close group which is closer than 2000 </w:t>
      </w:r>
      <w:proofErr w:type="spellStart"/>
      <w:r w:rsidRPr="00F50D71">
        <w:rPr>
          <w:sz w:val="18"/>
          <w:szCs w:val="20"/>
        </w:rPr>
        <w:t>kilomet</w:t>
      </w:r>
      <w:r w:rsidR="009526A9" w:rsidRPr="00F50D71">
        <w:rPr>
          <w:sz w:val="18"/>
          <w:szCs w:val="20"/>
        </w:rPr>
        <w:t>res</w:t>
      </w:r>
      <w:proofErr w:type="spellEnd"/>
      <w:r w:rsidR="009526A9" w:rsidRPr="00F50D71">
        <w:rPr>
          <w:sz w:val="18"/>
          <w:szCs w:val="20"/>
        </w:rPr>
        <w:t xml:space="preserve"> </w:t>
      </w:r>
      <w:r w:rsidRPr="00F50D71">
        <w:rPr>
          <w:sz w:val="18"/>
          <w:szCs w:val="20"/>
        </w:rPr>
        <w:t xml:space="preserve">(km) median group which is between 2000 km and 5000 km, </w:t>
      </w:r>
      <w:r w:rsidR="009526A9" w:rsidRPr="00F50D71">
        <w:rPr>
          <w:sz w:val="18"/>
          <w:szCs w:val="20"/>
        </w:rPr>
        <w:t xml:space="preserve">the </w:t>
      </w:r>
      <w:r w:rsidRPr="00F50D71">
        <w:rPr>
          <w:sz w:val="18"/>
          <w:szCs w:val="20"/>
        </w:rPr>
        <w:t xml:space="preserve">far group which is between 5000 km and 10000 km and </w:t>
      </w:r>
      <w:r w:rsidR="009526A9" w:rsidRPr="00F50D71">
        <w:rPr>
          <w:sz w:val="18"/>
          <w:szCs w:val="20"/>
        </w:rPr>
        <w:t xml:space="preserve">the </w:t>
      </w:r>
      <w:r w:rsidRPr="00F50D71">
        <w:rPr>
          <w:sz w:val="18"/>
          <w:szCs w:val="20"/>
        </w:rPr>
        <w:t>very far group which is longer than 10000</w:t>
      </w:r>
      <w:r w:rsidR="008A5A54" w:rsidRPr="00F50D71">
        <w:rPr>
          <w:sz w:val="18"/>
          <w:szCs w:val="20"/>
        </w:rPr>
        <w:t xml:space="preserve"> </w:t>
      </w:r>
      <w:r w:rsidRPr="00F50D71">
        <w:rPr>
          <w:sz w:val="18"/>
          <w:szCs w:val="20"/>
        </w:rPr>
        <w:t>km.</w:t>
      </w:r>
    </w:p>
    <w:p w14:paraId="6728EBD9" w14:textId="106B6A98" w:rsidR="00407A0D" w:rsidRDefault="00DF6792" w:rsidP="00DF6792">
      <w:pPr>
        <w:pStyle w:val="ParaNoInd"/>
        <w:rPr>
          <w:sz w:val="16"/>
          <w:szCs w:val="16"/>
        </w:rPr>
      </w:pPr>
      <w:r>
        <w:t>In my research</w:t>
      </w:r>
      <w:r w:rsidR="009526A9">
        <w:t>,</w:t>
      </w:r>
      <w:r>
        <w:t xml:space="preserve"> there are 297 samples</w:t>
      </w:r>
      <w:r w:rsidR="00DC0F83">
        <w:t xml:space="preserve"> in the close group</w:t>
      </w:r>
      <w:r w:rsidR="008A5A54">
        <w:t xml:space="preserve"> </w:t>
      </w:r>
      <w:r w:rsidR="00F84103">
        <w:t>(67.5%)</w:t>
      </w:r>
      <w:r w:rsidR="00DC0F83">
        <w:t>, 91 samples in the middle group</w:t>
      </w:r>
      <w:r w:rsidR="008A5A54">
        <w:t xml:space="preserve"> </w:t>
      </w:r>
      <w:r w:rsidR="00F84103">
        <w:t>(</w:t>
      </w:r>
      <w:r w:rsidR="00F84103" w:rsidRPr="00F84103">
        <w:t>20</w:t>
      </w:r>
      <w:r w:rsidR="00F84103">
        <w:t>.</w:t>
      </w:r>
      <w:r w:rsidR="00F84103" w:rsidRPr="00F84103">
        <w:t>68</w:t>
      </w:r>
      <w:r w:rsidR="00F84103">
        <w:t>%)</w:t>
      </w:r>
      <w:r w:rsidR="00DC0F83">
        <w:t>, 16 samples in the far group</w:t>
      </w:r>
      <w:r w:rsidR="00F84103" w:rsidRPr="00F84103">
        <w:t xml:space="preserve"> </w:t>
      </w:r>
      <w:r w:rsidR="00F84103">
        <w:t>(</w:t>
      </w:r>
      <w:r w:rsidR="00F84103" w:rsidRPr="00F84103">
        <w:t>3</w:t>
      </w:r>
      <w:r w:rsidR="00F84103">
        <w:t>.</w:t>
      </w:r>
      <w:r w:rsidR="00F84103" w:rsidRPr="00F84103">
        <w:t>6</w:t>
      </w:r>
      <w:r w:rsidR="00F84103">
        <w:t>4%)</w:t>
      </w:r>
      <w:r w:rsidR="00DC0F83">
        <w:t xml:space="preserve"> and 35samples in the very far group</w:t>
      </w:r>
      <w:r w:rsidR="008A5A54">
        <w:t xml:space="preserve"> </w:t>
      </w:r>
      <w:r w:rsidR="00F84103">
        <w:t>(</w:t>
      </w:r>
      <w:r w:rsidR="002D1A93">
        <w:t>8.18</w:t>
      </w:r>
      <w:r w:rsidR="008A5A54">
        <w:t>%</w:t>
      </w:r>
      <w:r w:rsidR="00F84103">
        <w:t>)</w:t>
      </w:r>
      <w:r w:rsidR="0042247A">
        <w:t xml:space="preserve"> (fig.</w:t>
      </w:r>
      <w:r w:rsidR="00E42F46">
        <w:t>4</w:t>
      </w:r>
      <w:r w:rsidR="0042247A">
        <w:t>)</w:t>
      </w:r>
      <w:r w:rsidR="00D83B8A" w:rsidRPr="00366351">
        <w:rPr>
          <w:sz w:val="16"/>
          <w:szCs w:val="16"/>
        </w:rPr>
        <w:t>.</w:t>
      </w:r>
    </w:p>
    <w:p w14:paraId="406BDEB3" w14:textId="6CC1145A" w:rsidR="00407A0D" w:rsidRDefault="00407A0D" w:rsidP="00DF6792">
      <w:pPr>
        <w:pStyle w:val="ParaNoInd"/>
        <w:rPr>
          <w:sz w:val="16"/>
          <w:szCs w:val="16"/>
        </w:rPr>
      </w:pPr>
    </w:p>
    <w:p w14:paraId="144685C8" w14:textId="77777777" w:rsidR="000F3C67" w:rsidRDefault="000F3C67" w:rsidP="00DF6792">
      <w:pPr>
        <w:pStyle w:val="ParaNoInd"/>
        <w:rPr>
          <w:sz w:val="16"/>
          <w:szCs w:val="16"/>
        </w:rPr>
      </w:pPr>
    </w:p>
    <w:p w14:paraId="2FB6AC87" w14:textId="57ADFC84" w:rsidR="000F3C67" w:rsidRDefault="000F3C67" w:rsidP="00DF6792">
      <w:pPr>
        <w:pStyle w:val="ParaNoInd"/>
        <w:rPr>
          <w:sz w:val="16"/>
          <w:szCs w:val="16"/>
        </w:rPr>
      </w:pPr>
    </w:p>
    <w:p w14:paraId="056ECCF8" w14:textId="77777777" w:rsidR="000F3C67" w:rsidRDefault="000F3C67" w:rsidP="00DF6792">
      <w:pPr>
        <w:pStyle w:val="ParaNoInd"/>
        <w:rPr>
          <w:sz w:val="16"/>
          <w:szCs w:val="16"/>
        </w:rPr>
      </w:pPr>
    </w:p>
    <w:p w14:paraId="2757AB55" w14:textId="77777777" w:rsidR="000F3C67" w:rsidRDefault="000F3C67" w:rsidP="00DF6792">
      <w:pPr>
        <w:pStyle w:val="ParaNoInd"/>
        <w:rPr>
          <w:sz w:val="16"/>
          <w:szCs w:val="16"/>
        </w:rPr>
      </w:pPr>
    </w:p>
    <w:p w14:paraId="71C665C6" w14:textId="77777777" w:rsidR="000F3C67" w:rsidRDefault="000F3C67" w:rsidP="00DF6792">
      <w:pPr>
        <w:pStyle w:val="ParaNoInd"/>
        <w:rPr>
          <w:sz w:val="16"/>
          <w:szCs w:val="16"/>
        </w:rPr>
      </w:pPr>
    </w:p>
    <w:p w14:paraId="72DBE7DC" w14:textId="77777777" w:rsidR="000F3C67" w:rsidRDefault="000F3C67" w:rsidP="00DF6792">
      <w:pPr>
        <w:pStyle w:val="ParaNoInd"/>
        <w:rPr>
          <w:sz w:val="16"/>
          <w:szCs w:val="16"/>
        </w:rPr>
      </w:pPr>
    </w:p>
    <w:p w14:paraId="2EC53494" w14:textId="77777777" w:rsidR="000F3C67" w:rsidRDefault="000F3C67" w:rsidP="00DF6792">
      <w:pPr>
        <w:pStyle w:val="ParaNoInd"/>
        <w:rPr>
          <w:sz w:val="16"/>
          <w:szCs w:val="16"/>
        </w:rPr>
      </w:pPr>
    </w:p>
    <w:p w14:paraId="43080EAD" w14:textId="77777777" w:rsidR="000F3C67" w:rsidRDefault="000F3C67" w:rsidP="00DF6792">
      <w:pPr>
        <w:pStyle w:val="ParaNoInd"/>
        <w:rPr>
          <w:sz w:val="16"/>
          <w:szCs w:val="16"/>
        </w:rPr>
      </w:pPr>
    </w:p>
    <w:p w14:paraId="131DF0A7" w14:textId="77777777" w:rsidR="000F3C67" w:rsidRDefault="000F3C67" w:rsidP="00DF6792">
      <w:pPr>
        <w:pStyle w:val="ParaNoInd"/>
        <w:rPr>
          <w:sz w:val="16"/>
          <w:szCs w:val="16"/>
        </w:rPr>
      </w:pPr>
    </w:p>
    <w:p w14:paraId="40A3C1A1" w14:textId="77777777" w:rsidR="000F3C67" w:rsidRDefault="000F3C67" w:rsidP="00DF6792">
      <w:pPr>
        <w:pStyle w:val="ParaNoInd"/>
        <w:rPr>
          <w:sz w:val="16"/>
          <w:szCs w:val="16"/>
        </w:rPr>
      </w:pPr>
    </w:p>
    <w:p w14:paraId="16D3E44C" w14:textId="77777777" w:rsidR="000F3C67" w:rsidRDefault="000F3C67" w:rsidP="00DF6792">
      <w:pPr>
        <w:pStyle w:val="ParaNoInd"/>
        <w:rPr>
          <w:sz w:val="16"/>
          <w:szCs w:val="16"/>
        </w:rPr>
      </w:pPr>
    </w:p>
    <w:p w14:paraId="2F14B032" w14:textId="3C70D86F" w:rsidR="000F3C67" w:rsidRDefault="000F3C67" w:rsidP="00DF6792">
      <w:pPr>
        <w:pStyle w:val="ParaNoInd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1664384" behindDoc="0" locked="0" layoutInCell="1" allowOverlap="1" wp14:anchorId="26352686" wp14:editId="1F0275E0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985770" cy="2779395"/>
            <wp:effectExtent l="0" t="0" r="5080" b="1905"/>
            <wp:wrapTopAndBottom/>
            <wp:docPr id="796588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88181" name="Picture 79658818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DA7CB" w14:textId="047179A1" w:rsidR="0042247A" w:rsidRPr="00E42F46" w:rsidRDefault="0042247A" w:rsidP="00E42F46">
      <w:pPr>
        <w:pStyle w:val="para-first"/>
        <w:rPr>
          <w:sz w:val="13"/>
          <w:szCs w:val="13"/>
        </w:rPr>
      </w:pPr>
      <w:r w:rsidRPr="00E42F46">
        <w:rPr>
          <w:sz w:val="13"/>
          <w:szCs w:val="13"/>
        </w:rPr>
        <w:t>Fig</w:t>
      </w:r>
      <w:r w:rsidR="00E42F46" w:rsidRPr="00E42F46">
        <w:rPr>
          <w:sz w:val="13"/>
          <w:szCs w:val="13"/>
        </w:rPr>
        <w:t>.4</w:t>
      </w:r>
      <w:r w:rsidR="0019579F" w:rsidRPr="00E42F46">
        <w:rPr>
          <w:sz w:val="13"/>
          <w:szCs w:val="13"/>
        </w:rPr>
        <w:t xml:space="preserve"> </w:t>
      </w:r>
      <w:r w:rsidR="00E42F46" w:rsidRPr="00E42F46">
        <w:rPr>
          <w:sz w:val="13"/>
          <w:szCs w:val="13"/>
        </w:rPr>
        <w:t>T</w:t>
      </w:r>
      <w:r w:rsidR="0019579F" w:rsidRPr="00E42F46">
        <w:rPr>
          <w:sz w:val="13"/>
          <w:szCs w:val="13"/>
        </w:rPr>
        <w:t>he proportion between each group.</w:t>
      </w:r>
    </w:p>
    <w:p w14:paraId="4461A7EB" w14:textId="43A74B83" w:rsidR="001A5509" w:rsidRDefault="00332761" w:rsidP="001A0125">
      <w:pPr>
        <w:pStyle w:val="AckHead"/>
      </w:pPr>
      <w:r>
        <w:t>Discussion</w:t>
      </w:r>
    </w:p>
    <w:p w14:paraId="7173B025" w14:textId="70DF3E31" w:rsidR="00D83B8A" w:rsidRDefault="00B50A2B">
      <w:pPr>
        <w:pStyle w:val="AckText"/>
        <w:rPr>
          <w:sz w:val="14"/>
          <w:szCs w:val="14"/>
        </w:rPr>
      </w:pPr>
      <w:r>
        <w:rPr>
          <w:sz w:val="14"/>
          <w:szCs w:val="14"/>
        </w:rPr>
        <w:t>In the first part</w:t>
      </w:r>
      <w:r w:rsidR="009526A9">
        <w:rPr>
          <w:sz w:val="14"/>
          <w:szCs w:val="14"/>
        </w:rPr>
        <w:t>,</w:t>
      </w:r>
      <w:r>
        <w:rPr>
          <w:sz w:val="14"/>
          <w:szCs w:val="14"/>
        </w:rPr>
        <w:t xml:space="preserve"> we could find that the samples in Japanese and Vietnamese </w:t>
      </w:r>
      <w:r w:rsidR="009526A9">
        <w:rPr>
          <w:sz w:val="14"/>
          <w:szCs w:val="14"/>
        </w:rPr>
        <w:t>are</w:t>
      </w:r>
      <w:r>
        <w:rPr>
          <w:sz w:val="14"/>
          <w:szCs w:val="14"/>
        </w:rPr>
        <w:t xml:space="preserve"> significantly closer to the Chinese </w:t>
      </w:r>
      <w:r w:rsidR="00434F2A">
        <w:rPr>
          <w:sz w:val="14"/>
          <w:szCs w:val="14"/>
        </w:rPr>
        <w:t>than themselves</w:t>
      </w:r>
      <w:r w:rsidR="00D83B8A" w:rsidRPr="00366351">
        <w:rPr>
          <w:sz w:val="14"/>
          <w:szCs w:val="14"/>
        </w:rPr>
        <w:t>.</w:t>
      </w:r>
      <w:r w:rsidR="00434F2A">
        <w:rPr>
          <w:sz w:val="14"/>
          <w:szCs w:val="14"/>
        </w:rPr>
        <w:t xml:space="preserve"> That could indicate how deep </w:t>
      </w:r>
      <w:r w:rsidR="009D686B">
        <w:rPr>
          <w:sz w:val="14"/>
          <w:szCs w:val="14"/>
        </w:rPr>
        <w:t xml:space="preserve">the </w:t>
      </w:r>
      <w:r w:rsidR="00434F2A">
        <w:rPr>
          <w:sz w:val="14"/>
          <w:szCs w:val="14"/>
        </w:rPr>
        <w:t>Chi</w:t>
      </w:r>
      <w:r w:rsidR="009D686B">
        <w:rPr>
          <w:sz w:val="14"/>
          <w:szCs w:val="14"/>
        </w:rPr>
        <w:t>nese</w:t>
      </w:r>
      <w:r w:rsidR="00434F2A">
        <w:rPr>
          <w:sz w:val="14"/>
          <w:szCs w:val="14"/>
        </w:rPr>
        <w:t xml:space="preserve"> influence they are, and also could show the </w:t>
      </w:r>
      <w:r w:rsidR="00936F59">
        <w:rPr>
          <w:sz w:val="14"/>
          <w:szCs w:val="14"/>
        </w:rPr>
        <w:t xml:space="preserve">history of influence, because </w:t>
      </w:r>
      <w:r w:rsidR="009526A9">
        <w:rPr>
          <w:sz w:val="14"/>
          <w:szCs w:val="14"/>
        </w:rPr>
        <w:t>a</w:t>
      </w:r>
      <w:r w:rsidR="00936F59">
        <w:rPr>
          <w:sz w:val="14"/>
          <w:szCs w:val="14"/>
        </w:rPr>
        <w:t xml:space="preserve"> higher percentage usually means </w:t>
      </w:r>
      <w:r w:rsidR="009D686B">
        <w:rPr>
          <w:sz w:val="14"/>
          <w:szCs w:val="14"/>
        </w:rPr>
        <w:t>more people migrating in history</w:t>
      </w:r>
      <w:r w:rsidR="00936F59">
        <w:rPr>
          <w:sz w:val="14"/>
          <w:szCs w:val="14"/>
        </w:rPr>
        <w:t xml:space="preserve">, especially </w:t>
      </w:r>
      <w:r w:rsidR="009526A9">
        <w:rPr>
          <w:sz w:val="14"/>
          <w:szCs w:val="14"/>
        </w:rPr>
        <w:t xml:space="preserve">since </w:t>
      </w:r>
      <w:r w:rsidR="00936F59">
        <w:rPr>
          <w:sz w:val="14"/>
          <w:szCs w:val="14"/>
        </w:rPr>
        <w:t xml:space="preserve">there </w:t>
      </w:r>
      <w:r w:rsidR="009526A9">
        <w:rPr>
          <w:sz w:val="14"/>
          <w:szCs w:val="14"/>
        </w:rPr>
        <w:t>is</w:t>
      </w:r>
      <w:r w:rsidR="00936F59">
        <w:rPr>
          <w:sz w:val="14"/>
          <w:szCs w:val="14"/>
        </w:rPr>
        <w:t xml:space="preserve"> not a large migration happen</w:t>
      </w:r>
      <w:r w:rsidR="009526A9">
        <w:rPr>
          <w:sz w:val="14"/>
          <w:szCs w:val="14"/>
        </w:rPr>
        <w:t>ing</w:t>
      </w:r>
      <w:r w:rsidR="00936F59">
        <w:rPr>
          <w:sz w:val="14"/>
          <w:szCs w:val="14"/>
        </w:rPr>
        <w:t xml:space="preserve"> in recent centuries.</w:t>
      </w:r>
      <w:r w:rsidR="00407A0D">
        <w:rPr>
          <w:sz w:val="14"/>
          <w:szCs w:val="14"/>
        </w:rPr>
        <w:t xml:space="preserve"> Because </w:t>
      </w:r>
      <w:r w:rsidR="0059517A">
        <w:rPr>
          <w:sz w:val="14"/>
          <w:szCs w:val="14"/>
        </w:rPr>
        <w:t>if it happen</w:t>
      </w:r>
      <w:r w:rsidR="00F1276A">
        <w:rPr>
          <w:sz w:val="14"/>
          <w:szCs w:val="14"/>
        </w:rPr>
        <w:t>s</w:t>
      </w:r>
      <w:r w:rsidR="0059517A">
        <w:rPr>
          <w:sz w:val="14"/>
          <w:szCs w:val="14"/>
        </w:rPr>
        <w:t xml:space="preserve"> in recent several centuries, the gene cannot spread to so many people, and the gene </w:t>
      </w:r>
      <w:r w:rsidR="009D686B">
        <w:rPr>
          <w:sz w:val="14"/>
          <w:szCs w:val="14"/>
        </w:rPr>
        <w:t>will</w:t>
      </w:r>
      <w:r w:rsidR="009526A9">
        <w:rPr>
          <w:sz w:val="14"/>
          <w:szCs w:val="14"/>
        </w:rPr>
        <w:t xml:space="preserve"> </w:t>
      </w:r>
      <w:r w:rsidR="009D686B">
        <w:rPr>
          <w:sz w:val="14"/>
          <w:szCs w:val="14"/>
        </w:rPr>
        <w:t xml:space="preserve">be </w:t>
      </w:r>
      <w:r w:rsidR="0059517A">
        <w:rPr>
          <w:sz w:val="14"/>
          <w:szCs w:val="14"/>
        </w:rPr>
        <w:t>close</w:t>
      </w:r>
      <w:r w:rsidR="009D686B">
        <w:rPr>
          <w:sz w:val="14"/>
          <w:szCs w:val="14"/>
        </w:rPr>
        <w:t>r</w:t>
      </w:r>
      <w:r w:rsidR="0059517A">
        <w:rPr>
          <w:sz w:val="14"/>
          <w:szCs w:val="14"/>
        </w:rPr>
        <w:t xml:space="preserve"> to the normal gene in Japan</w:t>
      </w:r>
      <w:r w:rsidR="009D686B">
        <w:rPr>
          <w:sz w:val="14"/>
          <w:szCs w:val="14"/>
        </w:rPr>
        <w:t>ese</w:t>
      </w:r>
      <w:r w:rsidR="0059517A">
        <w:rPr>
          <w:sz w:val="14"/>
          <w:szCs w:val="14"/>
        </w:rPr>
        <w:t xml:space="preserve"> and Vietnam</w:t>
      </w:r>
      <w:r w:rsidR="009D686B">
        <w:rPr>
          <w:sz w:val="14"/>
          <w:szCs w:val="14"/>
        </w:rPr>
        <w:t>ese</w:t>
      </w:r>
      <w:r w:rsidR="0059517A">
        <w:rPr>
          <w:sz w:val="14"/>
          <w:szCs w:val="14"/>
        </w:rPr>
        <w:t>.</w:t>
      </w:r>
      <w:r w:rsidR="009D686B">
        <w:rPr>
          <w:sz w:val="14"/>
          <w:szCs w:val="14"/>
        </w:rPr>
        <w:t xml:space="preserve"> However, the data are not only collected in Asia, so that, more accurate migration information should also be researched after getting more data in the future</w:t>
      </w:r>
    </w:p>
    <w:p w14:paraId="445A8322" w14:textId="200E298A" w:rsidR="00936F59" w:rsidRDefault="00936F59">
      <w:pPr>
        <w:pStyle w:val="AckText"/>
        <w:rPr>
          <w:sz w:val="14"/>
          <w:szCs w:val="14"/>
        </w:rPr>
      </w:pPr>
      <w:r>
        <w:rPr>
          <w:sz w:val="14"/>
          <w:szCs w:val="14"/>
        </w:rPr>
        <w:t>The second part could show the most distance the migration usually happen</w:t>
      </w:r>
      <w:r w:rsidR="001118B1">
        <w:rPr>
          <w:sz w:val="14"/>
          <w:szCs w:val="14"/>
        </w:rPr>
        <w:t>s</w:t>
      </w:r>
      <w:r>
        <w:rPr>
          <w:sz w:val="14"/>
          <w:szCs w:val="14"/>
        </w:rPr>
        <w:t xml:space="preserve"> within </w:t>
      </w:r>
      <w:r w:rsidR="00C34FD6">
        <w:rPr>
          <w:sz w:val="14"/>
          <w:szCs w:val="14"/>
        </w:rPr>
        <w:t>2000</w:t>
      </w:r>
      <w:r>
        <w:rPr>
          <w:sz w:val="14"/>
          <w:szCs w:val="14"/>
        </w:rPr>
        <w:t xml:space="preserve"> km, </w:t>
      </w:r>
      <w:r w:rsidR="001118B1">
        <w:rPr>
          <w:sz w:val="14"/>
          <w:szCs w:val="14"/>
        </w:rPr>
        <w:t xml:space="preserve">the reason </w:t>
      </w:r>
      <w:r w:rsidR="009526A9">
        <w:rPr>
          <w:sz w:val="14"/>
          <w:szCs w:val="14"/>
        </w:rPr>
        <w:t>for</w:t>
      </w:r>
      <w:r w:rsidR="001118B1">
        <w:rPr>
          <w:sz w:val="14"/>
          <w:szCs w:val="14"/>
        </w:rPr>
        <w:t xml:space="preserve"> that would be the cultur</w:t>
      </w:r>
      <w:r w:rsidR="009526A9">
        <w:rPr>
          <w:sz w:val="14"/>
          <w:szCs w:val="14"/>
        </w:rPr>
        <w:t>al</w:t>
      </w:r>
      <w:r w:rsidR="001118B1">
        <w:rPr>
          <w:sz w:val="14"/>
          <w:szCs w:val="14"/>
        </w:rPr>
        <w:t xml:space="preserve"> similarity and the migration cost.</w:t>
      </w:r>
      <w:r w:rsidR="009D686B">
        <w:rPr>
          <w:sz w:val="14"/>
          <w:szCs w:val="14"/>
        </w:rPr>
        <w:t xml:space="preserve"> </w:t>
      </w:r>
      <w:r w:rsidR="001118B1">
        <w:rPr>
          <w:sz w:val="14"/>
          <w:szCs w:val="14"/>
        </w:rPr>
        <w:t xml:space="preserve">The migration cost is easy </w:t>
      </w:r>
      <w:r w:rsidR="009526A9">
        <w:rPr>
          <w:sz w:val="14"/>
          <w:szCs w:val="14"/>
        </w:rPr>
        <w:t xml:space="preserve">to </w:t>
      </w:r>
      <w:r w:rsidR="001118B1">
        <w:rPr>
          <w:sz w:val="14"/>
          <w:szCs w:val="14"/>
        </w:rPr>
        <w:t>understand, longer travel usually means more expens</w:t>
      </w:r>
      <w:r w:rsidR="009526A9">
        <w:rPr>
          <w:sz w:val="14"/>
          <w:szCs w:val="14"/>
        </w:rPr>
        <w:t>es</w:t>
      </w:r>
      <w:r w:rsidR="001118B1">
        <w:rPr>
          <w:sz w:val="14"/>
          <w:szCs w:val="14"/>
        </w:rPr>
        <w:t xml:space="preserve">. The culture similarity is </w:t>
      </w:r>
      <w:r w:rsidR="00570E00">
        <w:rPr>
          <w:sz w:val="14"/>
          <w:szCs w:val="14"/>
        </w:rPr>
        <w:t xml:space="preserve">considered because </w:t>
      </w:r>
      <w:r w:rsidR="009526A9">
        <w:rPr>
          <w:sz w:val="14"/>
          <w:szCs w:val="14"/>
        </w:rPr>
        <w:t>a</w:t>
      </w:r>
      <w:r w:rsidR="00570E00">
        <w:rPr>
          <w:sz w:val="14"/>
          <w:szCs w:val="14"/>
        </w:rPr>
        <w:t xml:space="preserve"> similar culture usually could help them fit into the local society and easily learn the local language, for example, </w:t>
      </w:r>
      <w:r w:rsidR="009526A9">
        <w:rPr>
          <w:sz w:val="14"/>
          <w:szCs w:val="14"/>
        </w:rPr>
        <w:t xml:space="preserve">the </w:t>
      </w:r>
      <w:r w:rsidR="00570E00">
        <w:rPr>
          <w:sz w:val="14"/>
          <w:szCs w:val="14"/>
        </w:rPr>
        <w:t xml:space="preserve">Irish usually prefer to move to Sweden instead of China, even though the cost is </w:t>
      </w:r>
      <w:r w:rsidR="009526A9">
        <w:rPr>
          <w:sz w:val="14"/>
          <w:szCs w:val="14"/>
        </w:rPr>
        <w:t xml:space="preserve">the </w:t>
      </w:r>
      <w:r w:rsidR="00570E00">
        <w:rPr>
          <w:sz w:val="14"/>
          <w:szCs w:val="14"/>
        </w:rPr>
        <w:t>same.</w:t>
      </w:r>
      <w:r w:rsidR="009D686B">
        <w:rPr>
          <w:sz w:val="14"/>
          <w:szCs w:val="14"/>
        </w:rPr>
        <w:t xml:space="preserve"> This research lacks data on culture and costs at different distances, so that, these parts need more research.</w:t>
      </w:r>
    </w:p>
    <w:p w14:paraId="5C84DFB1" w14:textId="708672B9" w:rsidR="009D686B" w:rsidRPr="00570E00" w:rsidRDefault="00570E00">
      <w:pPr>
        <w:pStyle w:val="AckText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 xml:space="preserve">However, the very far </w:t>
      </w:r>
      <w:r w:rsidR="00893DDC">
        <w:rPr>
          <w:sz w:val="14"/>
          <w:szCs w:val="14"/>
          <w:lang w:eastAsia="zh-CN"/>
        </w:rPr>
        <w:t>group is almost triple tha</w:t>
      </w:r>
      <w:r w:rsidR="009526A9">
        <w:rPr>
          <w:sz w:val="14"/>
          <w:szCs w:val="14"/>
          <w:lang w:eastAsia="zh-CN"/>
        </w:rPr>
        <w:t>t</w:t>
      </w:r>
      <w:r w:rsidR="00893DDC">
        <w:rPr>
          <w:sz w:val="14"/>
          <w:szCs w:val="14"/>
          <w:lang w:eastAsia="zh-CN"/>
        </w:rPr>
        <w:t xml:space="preserve"> </w:t>
      </w:r>
      <w:r w:rsidR="009526A9">
        <w:rPr>
          <w:sz w:val="14"/>
          <w:szCs w:val="14"/>
          <w:lang w:eastAsia="zh-CN"/>
        </w:rPr>
        <w:t xml:space="preserve">of </w:t>
      </w:r>
      <w:r w:rsidR="00893DDC">
        <w:rPr>
          <w:sz w:val="14"/>
          <w:szCs w:val="14"/>
          <w:lang w:eastAsia="zh-CN"/>
        </w:rPr>
        <w:t xml:space="preserve">the far group. That would </w:t>
      </w:r>
      <w:r w:rsidR="009526A9">
        <w:rPr>
          <w:sz w:val="14"/>
          <w:szCs w:val="14"/>
          <w:lang w:eastAsia="zh-CN"/>
        </w:rPr>
        <w:t xml:space="preserve">be </w:t>
      </w:r>
      <w:r w:rsidR="00893DDC">
        <w:rPr>
          <w:sz w:val="14"/>
          <w:szCs w:val="14"/>
          <w:lang w:eastAsia="zh-CN"/>
        </w:rPr>
        <w:t>because of the c</w:t>
      </w:r>
      <w:r w:rsidR="00893DDC" w:rsidRPr="00893DDC">
        <w:rPr>
          <w:sz w:val="14"/>
          <w:szCs w:val="14"/>
          <w:lang w:eastAsia="zh-CN"/>
        </w:rPr>
        <w:t>olonial movement</w:t>
      </w:r>
      <w:r w:rsidR="00893DDC">
        <w:rPr>
          <w:sz w:val="14"/>
          <w:szCs w:val="14"/>
          <w:lang w:eastAsia="zh-CN"/>
        </w:rPr>
        <w:t xml:space="preserve"> and refugee migration, but it still needs to research.</w:t>
      </w:r>
    </w:p>
    <w:p w14:paraId="7E396A1B" w14:textId="55C466A1" w:rsidR="00366351" w:rsidRPr="00366351" w:rsidRDefault="00332761" w:rsidP="001A0125">
      <w:pPr>
        <w:pStyle w:val="RefHead"/>
        <w:rPr>
          <w:caps/>
        </w:rPr>
      </w:pPr>
      <w:r>
        <w:t>Acknowle</w:t>
      </w:r>
      <w:r w:rsidR="00B50A2B">
        <w:t>d</w:t>
      </w:r>
      <w:r>
        <w:t>ge</w:t>
      </w:r>
      <w:r w:rsidR="00B50A2B">
        <w:t>ment</w:t>
      </w:r>
    </w:p>
    <w:p w14:paraId="456C8836" w14:textId="3E06F19D" w:rsidR="005806E7" w:rsidRDefault="00893DDC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>
        <w:rPr>
          <w:rFonts w:ascii="AdvPSSAB-R" w:hAnsi="AdvPSSAB-R" w:cs="AdvPSSAB-R"/>
          <w:sz w:val="14"/>
          <w:szCs w:val="14"/>
          <w:lang w:val="en-GB" w:eastAsia="en-IN"/>
        </w:rPr>
        <w:t xml:space="preserve">In this project, my teacher Eran </w:t>
      </w:r>
      <w:proofErr w:type="spellStart"/>
      <w:r>
        <w:rPr>
          <w:rFonts w:ascii="AdvPSSAB-R" w:hAnsi="AdvPSSAB-R" w:cs="AdvPSSAB-R"/>
          <w:sz w:val="14"/>
          <w:szCs w:val="14"/>
          <w:lang w:val="en-GB" w:eastAsia="en-IN"/>
        </w:rPr>
        <w:t>Elhaik</w:t>
      </w:r>
      <w:proofErr w:type="spellEnd"/>
      <w:r>
        <w:rPr>
          <w:rFonts w:ascii="AdvPSSAB-R" w:hAnsi="AdvPSSAB-R" w:cs="AdvPSSAB-R"/>
          <w:sz w:val="14"/>
          <w:szCs w:val="14"/>
          <w:lang w:val="en-GB" w:eastAsia="en-IN"/>
        </w:rPr>
        <w:t xml:space="preserve"> and teaching assistant </w:t>
      </w:r>
      <w:r w:rsidRPr="00893DDC">
        <w:rPr>
          <w:rFonts w:ascii="AdvPSSAB-R" w:hAnsi="AdvPSSAB-R" w:cs="AdvPSSAB-R"/>
          <w:sz w:val="14"/>
          <w:szCs w:val="14"/>
          <w:lang w:val="en-GB" w:eastAsia="en-IN"/>
        </w:rPr>
        <w:t xml:space="preserve">Sara </w:t>
      </w:r>
      <w:proofErr w:type="spellStart"/>
      <w:r w:rsidRPr="00893DDC">
        <w:rPr>
          <w:rFonts w:ascii="AdvPSSAB-R" w:hAnsi="AdvPSSAB-R" w:cs="AdvPSSAB-R"/>
          <w:sz w:val="14"/>
          <w:szCs w:val="14"/>
          <w:lang w:val="en-GB" w:eastAsia="en-IN"/>
        </w:rPr>
        <w:t>Behnamian</w:t>
      </w:r>
      <w:proofErr w:type="spellEnd"/>
      <w:r>
        <w:rPr>
          <w:rFonts w:ascii="AdvPSSAB-R" w:hAnsi="AdvPSSAB-R" w:cs="AdvPSSAB-R"/>
          <w:sz w:val="14"/>
          <w:szCs w:val="14"/>
          <w:lang w:val="en-GB" w:eastAsia="en-IN"/>
        </w:rPr>
        <w:t xml:space="preserve"> g</w:t>
      </w:r>
      <w:r w:rsidR="0011684F">
        <w:rPr>
          <w:rFonts w:ascii="AdvPSSAB-R" w:hAnsi="AdvPSSAB-R" w:cs="AdvPSSAB-R"/>
          <w:sz w:val="14"/>
          <w:szCs w:val="14"/>
          <w:lang w:val="en-GB" w:eastAsia="en-IN"/>
        </w:rPr>
        <w:t>ave me very useful help and suggestions</w:t>
      </w:r>
      <w:r w:rsidR="005806E7">
        <w:rPr>
          <w:rFonts w:ascii="AdvPSSAB-R" w:hAnsi="AdvPSSAB-R" w:cs="AdvPSSAB-R"/>
          <w:sz w:val="14"/>
          <w:szCs w:val="14"/>
          <w:lang w:val="en-GB" w:eastAsia="en-IN"/>
        </w:rPr>
        <w:t>.</w:t>
      </w:r>
    </w:p>
    <w:p w14:paraId="7E329770" w14:textId="1CECC7E3" w:rsidR="0011684F" w:rsidRPr="00366351" w:rsidRDefault="0011684F" w:rsidP="00CD55D8">
      <w:pPr>
        <w:pStyle w:val="AckText"/>
        <w:rPr>
          <w:sz w:val="14"/>
          <w:szCs w:val="14"/>
          <w:lang w:eastAsia="zh-CN"/>
        </w:rPr>
      </w:pPr>
      <w:r>
        <w:rPr>
          <w:rFonts w:ascii="AdvPSSAB-R" w:hAnsi="AdvPSSAB-R" w:cs="AdvPSSAB-R"/>
          <w:sz w:val="14"/>
          <w:szCs w:val="14"/>
          <w:lang w:val="en-GB" w:eastAsia="zh-CN"/>
        </w:rPr>
        <w:t xml:space="preserve">And I also pretty </w:t>
      </w:r>
      <w:r w:rsidR="009526A9">
        <w:rPr>
          <w:rFonts w:ascii="AdvPSSAB-R" w:hAnsi="AdvPSSAB-R" w:cs="AdvPSSAB-R"/>
          <w:sz w:val="14"/>
          <w:szCs w:val="14"/>
          <w:lang w:val="en-GB" w:eastAsia="zh-CN"/>
        </w:rPr>
        <w:t xml:space="preserve">much </w:t>
      </w:r>
      <w:r>
        <w:rPr>
          <w:rFonts w:ascii="AdvPSSAB-R" w:hAnsi="AdvPSSAB-R" w:cs="AdvPSSAB-R"/>
          <w:sz w:val="14"/>
          <w:szCs w:val="14"/>
          <w:lang w:val="en-GB" w:eastAsia="zh-CN"/>
        </w:rPr>
        <w:t xml:space="preserve">appreciate the code sharer about </w:t>
      </w:r>
      <w:r w:rsidR="009526A9">
        <w:rPr>
          <w:rFonts w:ascii="AdvPSSAB-R" w:hAnsi="AdvPSSAB-R" w:cs="AdvPSSAB-R"/>
          <w:sz w:val="14"/>
          <w:szCs w:val="14"/>
          <w:lang w:val="en-GB" w:eastAsia="zh-CN"/>
        </w:rPr>
        <w:t xml:space="preserve">the </w:t>
      </w:r>
      <w:r>
        <w:rPr>
          <w:rFonts w:ascii="AdvPSSAB-R" w:hAnsi="AdvPSSAB-R" w:cs="AdvPSSAB-R"/>
          <w:sz w:val="14"/>
          <w:szCs w:val="14"/>
          <w:lang w:val="en-GB" w:eastAsia="zh-CN"/>
        </w:rPr>
        <w:t xml:space="preserve">GPS </w:t>
      </w:r>
      <w:r w:rsidRPr="0011684F">
        <w:rPr>
          <w:rFonts w:ascii="AdvPSSAB-R" w:hAnsi="AdvPSSAB-R" w:cs="AdvPSSAB-R"/>
          <w:sz w:val="14"/>
          <w:szCs w:val="14"/>
          <w:lang w:val="en-GB" w:eastAsia="zh-CN"/>
        </w:rPr>
        <w:t>algorithm</w:t>
      </w:r>
      <w:r>
        <w:rPr>
          <w:rFonts w:ascii="AdvPSSAB-R" w:hAnsi="AdvPSSAB-R" w:cs="AdvPSSAB-R"/>
          <w:sz w:val="14"/>
          <w:szCs w:val="14"/>
          <w:lang w:val="en-GB" w:eastAsia="zh-CN"/>
        </w:rPr>
        <w:t xml:space="preserve"> in R language: </w:t>
      </w:r>
      <w:hyperlink r:id="rId18" w:history="1">
        <w:r w:rsidR="00C4549B" w:rsidRPr="00944749">
          <w:rPr>
            <w:rStyle w:val="Hyperlink"/>
            <w:rFonts w:ascii="AdvPSSAB-R" w:hAnsi="AdvPSSAB-R" w:cs="AdvPSSAB-R"/>
            <w:sz w:val="14"/>
            <w:szCs w:val="14"/>
            <w:lang w:val="en-GB" w:eastAsia="zh-CN"/>
          </w:rPr>
          <w:t>https://github.com/homologus/GPS.git</w:t>
        </w:r>
      </w:hyperlink>
      <w:r w:rsidR="00C4549B">
        <w:rPr>
          <w:rFonts w:ascii="AdvPSSAB-R" w:hAnsi="AdvPSSAB-R" w:cs="AdvPSSAB-R"/>
          <w:sz w:val="14"/>
          <w:szCs w:val="14"/>
          <w:lang w:val="en-GB" w:eastAsia="zh-CN"/>
        </w:rPr>
        <w:t>, it is pretty useful and easy to understand for me.</w:t>
      </w:r>
    </w:p>
    <w:p w14:paraId="6FB26105" w14:textId="76BA9F1F" w:rsidR="00D83B8A" w:rsidRPr="00366351" w:rsidRDefault="00366351" w:rsidP="001A0125">
      <w:pPr>
        <w:pStyle w:val="RefHead"/>
      </w:pPr>
      <w:r w:rsidRPr="00366351">
        <w:t>References</w:t>
      </w:r>
    </w:p>
    <w:p w14:paraId="42495AF9" w14:textId="5BED1B8D" w:rsidR="009A4441" w:rsidRPr="009A4441" w:rsidRDefault="009A4441" w:rsidP="009A4441">
      <w:pPr>
        <w:pStyle w:val="RefText"/>
        <w:rPr>
          <w:szCs w:val="14"/>
        </w:rPr>
      </w:pPr>
      <w:r w:rsidRPr="009A4441">
        <w:rPr>
          <w:szCs w:val="14"/>
        </w:rPr>
        <w:t xml:space="preserve">Achenbach, </w:t>
      </w:r>
      <w:proofErr w:type="gramStart"/>
      <w:r w:rsidRPr="009A4441">
        <w:rPr>
          <w:szCs w:val="14"/>
        </w:rPr>
        <w:t>Ruth(</w:t>
      </w:r>
      <w:proofErr w:type="gramEnd"/>
      <w:r w:rsidRPr="009A4441">
        <w:rPr>
          <w:szCs w:val="14"/>
        </w:rPr>
        <w:t>2016), Chinese Migration to Japan. Return Migration Decisions</w:t>
      </w:r>
      <w:r w:rsidR="00B57DD6">
        <w:rPr>
          <w:szCs w:val="14"/>
        </w:rPr>
        <w:t xml:space="preserve">. </w:t>
      </w:r>
      <w:r w:rsidRPr="009A4441">
        <w:rPr>
          <w:szCs w:val="14"/>
        </w:rPr>
        <w:t xml:space="preserve"> </w:t>
      </w:r>
      <w:r w:rsidR="00B57DD6" w:rsidRPr="00B57DD6">
        <w:rPr>
          <w:szCs w:val="14"/>
        </w:rPr>
        <w:t>Return Migration Decisions</w:t>
      </w:r>
      <w:r w:rsidR="00B57DD6">
        <w:rPr>
          <w:szCs w:val="14"/>
        </w:rPr>
        <w:t xml:space="preserve">[M]. Springer </w:t>
      </w:r>
      <w:r w:rsidRPr="009A4441">
        <w:rPr>
          <w:szCs w:val="14"/>
        </w:rPr>
        <w:t>99-115</w:t>
      </w:r>
    </w:p>
    <w:p w14:paraId="1333D5EE" w14:textId="433E50EE" w:rsidR="009A4441" w:rsidRPr="009A4441" w:rsidRDefault="009A4441" w:rsidP="009A4441">
      <w:pPr>
        <w:pStyle w:val="RefText"/>
        <w:rPr>
          <w:szCs w:val="14"/>
        </w:rPr>
      </w:pPr>
      <w:proofErr w:type="spellStart"/>
      <w:r w:rsidRPr="009A4441">
        <w:rPr>
          <w:szCs w:val="14"/>
        </w:rPr>
        <w:t>Avise</w:t>
      </w:r>
      <w:proofErr w:type="spellEnd"/>
      <w:r w:rsidRPr="009A4441">
        <w:rPr>
          <w:szCs w:val="14"/>
        </w:rPr>
        <w:t>, J. C. et.al. (1987) Geographic population structure and species differences in mitochondrial and DNA of mouthbrooding marine catfishes (</w:t>
      </w:r>
      <w:proofErr w:type="spellStart"/>
      <w:r w:rsidR="009D686B">
        <w:rPr>
          <w:szCs w:val="14"/>
        </w:rPr>
        <w:t>A</w:t>
      </w:r>
      <w:r w:rsidRPr="009A4441">
        <w:rPr>
          <w:szCs w:val="14"/>
        </w:rPr>
        <w:t>iidae</w:t>
      </w:r>
      <w:proofErr w:type="spellEnd"/>
      <w:r w:rsidRPr="009A4441">
        <w:rPr>
          <w:szCs w:val="14"/>
        </w:rPr>
        <w:t>) and demersal spawning toadfishes (</w:t>
      </w:r>
      <w:proofErr w:type="spellStart"/>
      <w:r w:rsidR="009D686B">
        <w:rPr>
          <w:szCs w:val="14"/>
        </w:rPr>
        <w:t>B</w:t>
      </w:r>
      <w:r w:rsidRPr="009A4441">
        <w:rPr>
          <w:szCs w:val="14"/>
        </w:rPr>
        <w:t>atrachoididae</w:t>
      </w:r>
      <w:proofErr w:type="spellEnd"/>
      <w:r w:rsidRPr="009A4441">
        <w:rPr>
          <w:szCs w:val="14"/>
        </w:rPr>
        <w:t xml:space="preserve">). Evolution, 41(5), 991-1002. </w:t>
      </w:r>
    </w:p>
    <w:p w14:paraId="47CB0E3E" w14:textId="48B3A0BD" w:rsidR="00B7282B" w:rsidRDefault="009A4441" w:rsidP="009A4441">
      <w:pPr>
        <w:pStyle w:val="RefText"/>
        <w:rPr>
          <w:szCs w:val="14"/>
        </w:rPr>
      </w:pPr>
      <w:r w:rsidRPr="009A4441">
        <w:rPr>
          <w:szCs w:val="14"/>
        </w:rPr>
        <w:t>Lao, O et.</w:t>
      </w:r>
      <w:r w:rsidR="009D686B">
        <w:rPr>
          <w:szCs w:val="14"/>
        </w:rPr>
        <w:t xml:space="preserve"> </w:t>
      </w:r>
      <w:proofErr w:type="gramStart"/>
      <w:r w:rsidRPr="009A4441">
        <w:rPr>
          <w:szCs w:val="14"/>
        </w:rPr>
        <w:t>al(</w:t>
      </w:r>
      <w:proofErr w:type="gramEnd"/>
      <w:r w:rsidRPr="009A4441">
        <w:rPr>
          <w:szCs w:val="14"/>
        </w:rPr>
        <w:t>2006), Proportioning Whole-Genome Single-Nucleotide–Polymorphism Diversity for the Identification of Geographic Population Structure and Genetic Ancestry. The American Journal of Human Genetics, 78, 680-690.</w:t>
      </w:r>
    </w:p>
    <w:p w14:paraId="6B1BC1F8" w14:textId="1247ADBA" w:rsidR="00A17156" w:rsidRDefault="00A17156" w:rsidP="00A17156">
      <w:pPr>
        <w:pStyle w:val="RefText"/>
        <w:ind w:left="0" w:firstLine="0"/>
        <w:rPr>
          <w:lang w:eastAsia="zh-CN"/>
        </w:rPr>
      </w:pPr>
    </w:p>
    <w:sectPr w:rsidR="00A17156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E0238" w14:textId="77777777" w:rsidR="00151F50" w:rsidRDefault="00151F50">
      <w:r>
        <w:separator/>
      </w:r>
    </w:p>
  </w:endnote>
  <w:endnote w:type="continuationSeparator" w:id="0">
    <w:p w14:paraId="384463AD" w14:textId="77777777" w:rsidR="00151F50" w:rsidRDefault="0015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S2AA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SAB-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F1337" w14:textId="77777777" w:rsidR="000A5328" w:rsidRDefault="000A53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D440" w14:textId="77777777" w:rsidR="000A5328" w:rsidRDefault="000A53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C16D1" w14:textId="77777777" w:rsidR="000A5328" w:rsidRDefault="000A5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96C01" w14:textId="77777777" w:rsidR="00151F50" w:rsidRDefault="00151F50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087471C4" w14:textId="77777777" w:rsidR="00151F50" w:rsidRDefault="00151F50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14:paraId="24312E26" w14:textId="77777777" w:rsidR="00151F50" w:rsidRDefault="00151F50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2983" w14:textId="774C8FF9" w:rsidR="00DD38F7" w:rsidRDefault="007A40CA">
    <w:pPr>
      <w:pStyle w:val="Header"/>
      <w:spacing w:after="0"/>
    </w:pPr>
    <w:r w:rsidRPr="007A40CA">
      <w:t>Analyzing Population Migration using the Geographic Population Structure Algorithm</w:t>
    </w:r>
    <w:r w:rsidR="00A24907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48BA91D0" wp14:editId="0242E5FF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0795" t="7620" r="8255" b="1143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917F7" id="Line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7vQrgEAAEgDAAAOAAAAZHJzL2Uyb0RvYy54bWysU8Fu2zAMvQ/YPwi6L3a6rS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" o:allowoverlap="f" strokeweight=".5pt">
              <w10:wrap anchory="page"/>
              <w10:anchorlock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B455A" w14:textId="77777777" w:rsidR="007A40CA" w:rsidRDefault="007A40CA" w:rsidP="007A40CA">
    <w:pPr>
      <w:pStyle w:val="Header"/>
      <w:spacing w:after="0"/>
    </w:pPr>
    <w:r w:rsidRPr="007A40CA">
      <w:t>Analyzing Population Migration using the Geographic Population Structure Algorithm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0" wp14:anchorId="606059D2" wp14:editId="6B62BC1B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0795" t="7620" r="8255" b="1143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3576D" id="Line 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7vQrgEAAEgDAAAOAAAAZHJzL2Uyb0RvYy54bWysU8Fu2zAMvQ/YPwi6L3a6rS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" o:allowoverlap="f" strokeweight=".5pt">
              <w10:wrap anchory="page"/>
              <w10:anchorlock/>
            </v:line>
          </w:pict>
        </mc:Fallback>
      </mc:AlternateContent>
    </w:r>
  </w:p>
  <w:p w14:paraId="318FEA29" w14:textId="3CC0564B" w:rsidR="00DD38F7" w:rsidRPr="007A40CA" w:rsidRDefault="00DD38F7" w:rsidP="007A40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DAA4" w14:textId="77777777" w:rsidR="000A5328" w:rsidRDefault="000A53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 w16cid:durableId="421144374">
    <w:abstractNumId w:val="5"/>
  </w:num>
  <w:num w:numId="2" w16cid:durableId="1674838837">
    <w:abstractNumId w:val="7"/>
  </w:num>
  <w:num w:numId="3" w16cid:durableId="1599438108">
    <w:abstractNumId w:val="3"/>
  </w:num>
  <w:num w:numId="4" w16cid:durableId="544101866">
    <w:abstractNumId w:val="2"/>
  </w:num>
  <w:num w:numId="5" w16cid:durableId="70544177">
    <w:abstractNumId w:val="6"/>
  </w:num>
  <w:num w:numId="6" w16cid:durableId="719282090">
    <w:abstractNumId w:val="6"/>
  </w:num>
  <w:num w:numId="7" w16cid:durableId="518663403">
    <w:abstractNumId w:val="6"/>
  </w:num>
  <w:num w:numId="8" w16cid:durableId="1613397348">
    <w:abstractNumId w:val="10"/>
  </w:num>
  <w:num w:numId="9" w16cid:durableId="1673294314">
    <w:abstractNumId w:val="4"/>
  </w:num>
  <w:num w:numId="10" w16cid:durableId="1879661652">
    <w:abstractNumId w:val="8"/>
  </w:num>
  <w:num w:numId="11" w16cid:durableId="1645114391">
    <w:abstractNumId w:val="9"/>
  </w:num>
  <w:num w:numId="12" w16cid:durableId="475148634">
    <w:abstractNumId w:val="1"/>
  </w:num>
  <w:num w:numId="13" w16cid:durableId="16640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0NLEwNzMA0kamZko6SsGpxcWZ+XkgBYZGtQBexT1BLQAAAA=="/>
  </w:docVars>
  <w:rsids>
    <w:rsidRoot w:val="00A24907"/>
    <w:rsid w:val="0001213C"/>
    <w:rsid w:val="00050B51"/>
    <w:rsid w:val="00054BB5"/>
    <w:rsid w:val="00063765"/>
    <w:rsid w:val="00080445"/>
    <w:rsid w:val="00083970"/>
    <w:rsid w:val="000A5328"/>
    <w:rsid w:val="000E7919"/>
    <w:rsid w:val="000F3C67"/>
    <w:rsid w:val="001118B1"/>
    <w:rsid w:val="00112539"/>
    <w:rsid w:val="0011684F"/>
    <w:rsid w:val="00120FBC"/>
    <w:rsid w:val="00151F50"/>
    <w:rsid w:val="00163472"/>
    <w:rsid w:val="00164CC5"/>
    <w:rsid w:val="00173042"/>
    <w:rsid w:val="00175E68"/>
    <w:rsid w:val="001815AA"/>
    <w:rsid w:val="0019362B"/>
    <w:rsid w:val="0019579F"/>
    <w:rsid w:val="001976C9"/>
    <w:rsid w:val="001A0125"/>
    <w:rsid w:val="001A5509"/>
    <w:rsid w:val="001C6AEE"/>
    <w:rsid w:val="001D0B76"/>
    <w:rsid w:val="002000FF"/>
    <w:rsid w:val="00213138"/>
    <w:rsid w:val="00233D67"/>
    <w:rsid w:val="00274D6E"/>
    <w:rsid w:val="0028467B"/>
    <w:rsid w:val="002A2089"/>
    <w:rsid w:val="002A7209"/>
    <w:rsid w:val="002B75A3"/>
    <w:rsid w:val="002B75B0"/>
    <w:rsid w:val="002C783E"/>
    <w:rsid w:val="002D1A93"/>
    <w:rsid w:val="002D3B6B"/>
    <w:rsid w:val="002D5837"/>
    <w:rsid w:val="002D7AA3"/>
    <w:rsid w:val="002F4CA8"/>
    <w:rsid w:val="00332761"/>
    <w:rsid w:val="00334FF7"/>
    <w:rsid w:val="00341B9C"/>
    <w:rsid w:val="0034204F"/>
    <w:rsid w:val="00352804"/>
    <w:rsid w:val="00366351"/>
    <w:rsid w:val="0037021B"/>
    <w:rsid w:val="00386DA0"/>
    <w:rsid w:val="0039102D"/>
    <w:rsid w:val="003A1C75"/>
    <w:rsid w:val="003A4127"/>
    <w:rsid w:val="003A4458"/>
    <w:rsid w:val="003B3D09"/>
    <w:rsid w:val="003F0E1C"/>
    <w:rsid w:val="00400C63"/>
    <w:rsid w:val="00401600"/>
    <w:rsid w:val="00403998"/>
    <w:rsid w:val="00405022"/>
    <w:rsid w:val="00407A0D"/>
    <w:rsid w:val="0041592A"/>
    <w:rsid w:val="00417E33"/>
    <w:rsid w:val="0042247A"/>
    <w:rsid w:val="00434F2A"/>
    <w:rsid w:val="00435193"/>
    <w:rsid w:val="00452614"/>
    <w:rsid w:val="00454567"/>
    <w:rsid w:val="004630B7"/>
    <w:rsid w:val="00473EDA"/>
    <w:rsid w:val="004768E7"/>
    <w:rsid w:val="00486E58"/>
    <w:rsid w:val="004B43B9"/>
    <w:rsid w:val="004B658F"/>
    <w:rsid w:val="004D7F41"/>
    <w:rsid w:val="004E0596"/>
    <w:rsid w:val="004E1218"/>
    <w:rsid w:val="004E13A5"/>
    <w:rsid w:val="004E44AC"/>
    <w:rsid w:val="00513FFC"/>
    <w:rsid w:val="00517063"/>
    <w:rsid w:val="005379E8"/>
    <w:rsid w:val="00544ED1"/>
    <w:rsid w:val="00570E00"/>
    <w:rsid w:val="005806E7"/>
    <w:rsid w:val="00584A70"/>
    <w:rsid w:val="0059517A"/>
    <w:rsid w:val="005D6497"/>
    <w:rsid w:val="005E41BA"/>
    <w:rsid w:val="005E5A37"/>
    <w:rsid w:val="005F50A7"/>
    <w:rsid w:val="006103A9"/>
    <w:rsid w:val="006118F8"/>
    <w:rsid w:val="006323EC"/>
    <w:rsid w:val="00643190"/>
    <w:rsid w:val="0066588F"/>
    <w:rsid w:val="006921D5"/>
    <w:rsid w:val="006A235A"/>
    <w:rsid w:val="006C2C0F"/>
    <w:rsid w:val="006F5A2E"/>
    <w:rsid w:val="0072388D"/>
    <w:rsid w:val="00742BEA"/>
    <w:rsid w:val="00776B59"/>
    <w:rsid w:val="00790296"/>
    <w:rsid w:val="00791E08"/>
    <w:rsid w:val="00793C1E"/>
    <w:rsid w:val="007A40CA"/>
    <w:rsid w:val="00801742"/>
    <w:rsid w:val="00806CED"/>
    <w:rsid w:val="00820A2A"/>
    <w:rsid w:val="00820FD1"/>
    <w:rsid w:val="00853D6D"/>
    <w:rsid w:val="0086729B"/>
    <w:rsid w:val="008731A9"/>
    <w:rsid w:val="00887143"/>
    <w:rsid w:val="00891079"/>
    <w:rsid w:val="00893DDC"/>
    <w:rsid w:val="008A06DC"/>
    <w:rsid w:val="008A13D5"/>
    <w:rsid w:val="008A5A54"/>
    <w:rsid w:val="008A7380"/>
    <w:rsid w:val="008E5030"/>
    <w:rsid w:val="00920603"/>
    <w:rsid w:val="00935C57"/>
    <w:rsid w:val="00936F59"/>
    <w:rsid w:val="00943558"/>
    <w:rsid w:val="00944E3B"/>
    <w:rsid w:val="00952599"/>
    <w:rsid w:val="009526A9"/>
    <w:rsid w:val="0095359B"/>
    <w:rsid w:val="00981A9E"/>
    <w:rsid w:val="009951ED"/>
    <w:rsid w:val="009A3330"/>
    <w:rsid w:val="009A4441"/>
    <w:rsid w:val="009D0B6E"/>
    <w:rsid w:val="009D686B"/>
    <w:rsid w:val="00A17156"/>
    <w:rsid w:val="00A20C80"/>
    <w:rsid w:val="00A226FD"/>
    <w:rsid w:val="00A24907"/>
    <w:rsid w:val="00A2522A"/>
    <w:rsid w:val="00A401FD"/>
    <w:rsid w:val="00A5432A"/>
    <w:rsid w:val="00A55800"/>
    <w:rsid w:val="00A663DF"/>
    <w:rsid w:val="00A7074F"/>
    <w:rsid w:val="00A76CB0"/>
    <w:rsid w:val="00A818B3"/>
    <w:rsid w:val="00AB08E4"/>
    <w:rsid w:val="00AD2881"/>
    <w:rsid w:val="00AF272D"/>
    <w:rsid w:val="00AF2E0B"/>
    <w:rsid w:val="00B50A2B"/>
    <w:rsid w:val="00B57DD6"/>
    <w:rsid w:val="00B637BC"/>
    <w:rsid w:val="00B652DF"/>
    <w:rsid w:val="00B7282B"/>
    <w:rsid w:val="00B74B70"/>
    <w:rsid w:val="00B972B2"/>
    <w:rsid w:val="00BA7631"/>
    <w:rsid w:val="00BD0B15"/>
    <w:rsid w:val="00BE5EE2"/>
    <w:rsid w:val="00C34FD6"/>
    <w:rsid w:val="00C36152"/>
    <w:rsid w:val="00C4341F"/>
    <w:rsid w:val="00C4549B"/>
    <w:rsid w:val="00CC64E3"/>
    <w:rsid w:val="00CD1016"/>
    <w:rsid w:val="00CD1067"/>
    <w:rsid w:val="00CD55D8"/>
    <w:rsid w:val="00CE77CD"/>
    <w:rsid w:val="00CF605A"/>
    <w:rsid w:val="00D02DB9"/>
    <w:rsid w:val="00D40BB1"/>
    <w:rsid w:val="00D65C51"/>
    <w:rsid w:val="00D83B8A"/>
    <w:rsid w:val="00DA6DAF"/>
    <w:rsid w:val="00DA7E18"/>
    <w:rsid w:val="00DC0F83"/>
    <w:rsid w:val="00DC2DCC"/>
    <w:rsid w:val="00DC5078"/>
    <w:rsid w:val="00DC5EDA"/>
    <w:rsid w:val="00DD38F7"/>
    <w:rsid w:val="00DF6792"/>
    <w:rsid w:val="00E42F46"/>
    <w:rsid w:val="00E678E8"/>
    <w:rsid w:val="00E80E0B"/>
    <w:rsid w:val="00EC5ED4"/>
    <w:rsid w:val="00EE1FE6"/>
    <w:rsid w:val="00EF5D71"/>
    <w:rsid w:val="00F1276A"/>
    <w:rsid w:val="00F137B5"/>
    <w:rsid w:val="00F15495"/>
    <w:rsid w:val="00F2014F"/>
    <w:rsid w:val="00F34FFA"/>
    <w:rsid w:val="00F362A7"/>
    <w:rsid w:val="00F4766C"/>
    <w:rsid w:val="00F50D71"/>
    <w:rsid w:val="00F51EFD"/>
    <w:rsid w:val="00F649AF"/>
    <w:rsid w:val="00F84103"/>
    <w:rsid w:val="00FB6920"/>
    <w:rsid w:val="00FC40E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88C344"/>
  <w15:docId w15:val="{CDFC7E02-15E3-41E0-90F3-7B40FE3D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C454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github.com/homologus/GP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University\Elhaik%20Lab\Students\BINP29%20-%20DNA%20Sequencing%20Informatics%20II\Projects\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9EAB6F-B16B-4C1E-BD32-CCCD0B6D3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14486</TotalTime>
  <Pages>3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Eran Elhaik</dc:creator>
  <cp:lastModifiedBy>牛 诗捷</cp:lastModifiedBy>
  <cp:revision>33</cp:revision>
  <cp:lastPrinted>2023-03-03T20:15:00Z</cp:lastPrinted>
  <dcterms:created xsi:type="dcterms:W3CDTF">2022-03-25T01:30:00Z</dcterms:created>
  <dcterms:modified xsi:type="dcterms:W3CDTF">2023-04-29T23:38:00Z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